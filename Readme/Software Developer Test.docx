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3E9" w:rsidRDefault="002716E5" w:rsidP="00673002">
      <w:pPr>
        <w:pStyle w:val="Paragraphtitle"/>
      </w:pPr>
      <w:r>
        <w:t>Soft</w:t>
      </w:r>
      <w:bookmarkStart w:id="0" w:name="_GoBack"/>
      <w:bookmarkEnd w:id="0"/>
      <w:r>
        <w:t>ware Developer</w:t>
      </w:r>
      <w:r w:rsidR="00562857">
        <w:t xml:space="preserve"> </w:t>
      </w:r>
      <w:r w:rsidR="000A6CD8">
        <w:t>Position</w:t>
      </w:r>
    </w:p>
    <w:p w:rsidR="00562857" w:rsidRPr="00562857" w:rsidRDefault="00562857" w:rsidP="000A6CD8">
      <w:pPr>
        <w:pStyle w:val="Standard"/>
        <w:numPr>
          <w:ilvl w:val="0"/>
          <w:numId w:val="29"/>
        </w:numPr>
        <w:rPr>
          <w:rFonts w:ascii="Calibri Light" w:eastAsiaTheme="minorEastAsia" w:hAnsi="Calibri Light" w:cstheme="minorBidi"/>
          <w:color w:val="66B2FF"/>
          <w:spacing w:val="15"/>
          <w:kern w:val="0"/>
          <w:sz w:val="40"/>
        </w:rPr>
      </w:pPr>
      <w:r w:rsidRPr="00562857">
        <w:rPr>
          <w:rFonts w:ascii="Calibri Light" w:eastAsiaTheme="minorEastAsia" w:hAnsi="Calibri Light" w:cstheme="minorBidi"/>
          <w:color w:val="66B2FF"/>
          <w:spacing w:val="15"/>
          <w:kern w:val="0"/>
          <w:sz w:val="40"/>
        </w:rPr>
        <w:t xml:space="preserve">.NET [C#] </w:t>
      </w:r>
      <w:r w:rsidR="000A6CD8">
        <w:rPr>
          <w:rFonts w:ascii="Calibri Light" w:eastAsiaTheme="minorEastAsia" w:hAnsi="Calibri Light" w:cstheme="minorBidi"/>
          <w:color w:val="66B2FF"/>
          <w:spacing w:val="15"/>
          <w:kern w:val="0"/>
          <w:sz w:val="40"/>
        </w:rPr>
        <w:t>T</w:t>
      </w:r>
      <w:r w:rsidRPr="00562857">
        <w:rPr>
          <w:rFonts w:ascii="Calibri Light" w:eastAsiaTheme="minorEastAsia" w:hAnsi="Calibri Light" w:cstheme="minorBidi"/>
          <w:color w:val="66B2FF"/>
          <w:spacing w:val="15"/>
          <w:kern w:val="0"/>
          <w:sz w:val="40"/>
        </w:rPr>
        <w:t>ask</w:t>
      </w:r>
    </w:p>
    <w:p w:rsidR="000C5E91" w:rsidRDefault="000C5E91" w:rsidP="000C5E91">
      <w:pPr>
        <w:pStyle w:val="Heading4"/>
      </w:pPr>
      <w:r>
        <w:t>Description</w:t>
      </w:r>
    </w:p>
    <w:p w:rsidR="00562857" w:rsidRDefault="00562857" w:rsidP="00562857">
      <w:pPr>
        <w:pStyle w:val="Standard"/>
        <w:jc w:val="both"/>
      </w:pPr>
      <w:r>
        <w:t>Write a solution that will take as parameters:</w:t>
      </w:r>
    </w:p>
    <w:p w:rsidR="00562857" w:rsidRDefault="00562857" w:rsidP="00562857">
      <w:pPr>
        <w:pStyle w:val="Standard"/>
        <w:numPr>
          <w:ilvl w:val="0"/>
          <w:numId w:val="28"/>
        </w:numPr>
        <w:spacing w:after="0"/>
        <w:jc w:val="both"/>
      </w:pPr>
      <w:r>
        <w:t xml:space="preserve">data as an </w:t>
      </w:r>
      <w:proofErr w:type="spellStart"/>
      <w:r>
        <w:t>IEnumerable</w:t>
      </w:r>
      <w:proofErr w:type="spellEnd"/>
      <w:r>
        <w:t>&lt;T&gt;</w:t>
      </w:r>
    </w:p>
    <w:p w:rsidR="00562857" w:rsidRDefault="00562857" w:rsidP="00562857">
      <w:pPr>
        <w:pStyle w:val="Standard"/>
        <w:numPr>
          <w:ilvl w:val="0"/>
          <w:numId w:val="28"/>
        </w:numPr>
        <w:spacing w:after="0"/>
        <w:jc w:val="both"/>
      </w:pPr>
      <w:r>
        <w:t>list of fields to group by</w:t>
      </w:r>
    </w:p>
    <w:p w:rsidR="000205A6" w:rsidRDefault="00562857" w:rsidP="000205A6">
      <w:pPr>
        <w:pStyle w:val="Standard"/>
        <w:numPr>
          <w:ilvl w:val="0"/>
          <w:numId w:val="28"/>
        </w:numPr>
        <w:spacing w:after="0"/>
        <w:jc w:val="both"/>
      </w:pPr>
      <w:r>
        <w:t>list of fields to aggregate</w:t>
      </w:r>
    </w:p>
    <w:p w:rsidR="000205A6" w:rsidRDefault="000205A6" w:rsidP="00562857">
      <w:pPr>
        <w:pStyle w:val="Standard"/>
        <w:jc w:val="both"/>
      </w:pPr>
    </w:p>
    <w:p w:rsidR="00562857" w:rsidRDefault="00562857" w:rsidP="00562857">
      <w:pPr>
        <w:pStyle w:val="Standard"/>
        <w:jc w:val="both"/>
      </w:pPr>
      <w:r>
        <w:t xml:space="preserve">And will return the grouped data as </w:t>
      </w:r>
      <w:proofErr w:type="spellStart"/>
      <w:r>
        <w:t>IEnumerable</w:t>
      </w:r>
      <w:proofErr w:type="spellEnd"/>
      <w:r>
        <w:t>&lt;T&gt;. It’s up to you how to tell what fields to group on and what fields to aggregate with what function, so chose types for field list parameters as you see fit. When grouping, non-grouped/aggregated fields should be set to their type’s default value. Assume that the data are simple objects, but you can modify/superclass it.</w:t>
      </w:r>
    </w:p>
    <w:p w:rsidR="00562857" w:rsidRDefault="00562857" w:rsidP="00562857">
      <w:pPr>
        <w:pStyle w:val="Standard"/>
        <w:spacing w:after="0" w:line="240" w:lineRule="auto"/>
        <w:jc w:val="both"/>
      </w:pPr>
      <w:r>
        <w:t>Example data:</w:t>
      </w:r>
    </w:p>
    <w:p w:rsidR="00562857" w:rsidRDefault="00562857" w:rsidP="00562857">
      <w:pPr>
        <w:pStyle w:val="Standard"/>
        <w:ind w:hanging="2154"/>
        <w:jc w:val="both"/>
      </w:pPr>
    </w:p>
    <w:p w:rsidR="00562857" w:rsidRDefault="00562857" w:rsidP="00562857">
      <w:pPr>
        <w:pStyle w:val="Standard"/>
        <w:spacing w:after="0" w:line="240" w:lineRule="auto"/>
        <w:jc w:val="both"/>
      </w:pPr>
      <w:r>
        <w:rPr>
          <w:rFonts w:ascii="Consolas" w:hAnsi="Consolas" w:cs="Consolas"/>
          <w:color w:val="0000FF"/>
          <w:sz w:val="16"/>
          <w:szCs w:val="16"/>
          <w:lang w:val="en-GB"/>
        </w:rPr>
        <w:t>public</w:t>
      </w:r>
      <w:r>
        <w:t xml:space="preserve"> </w:t>
      </w:r>
      <w:r>
        <w:rPr>
          <w:rFonts w:ascii="Consolas" w:hAnsi="Consolas" w:cs="Consolas"/>
          <w:color w:val="0000FF"/>
          <w:sz w:val="16"/>
          <w:szCs w:val="16"/>
          <w:lang w:val="en-GB"/>
        </w:rPr>
        <w:t>class</w:t>
      </w:r>
      <w:r>
        <w:t xml:space="preserve"> </w:t>
      </w:r>
      <w:r>
        <w:rPr>
          <w:rFonts w:ascii="Consolas" w:hAnsi="Consolas" w:cs="Consolas"/>
          <w:color w:val="2B91AF"/>
          <w:sz w:val="16"/>
          <w:szCs w:val="16"/>
          <w:lang w:val="en-GB"/>
        </w:rPr>
        <w:t>Data</w:t>
      </w:r>
    </w:p>
    <w:p w:rsidR="00562857" w:rsidRDefault="00562857" w:rsidP="00562857">
      <w:pPr>
        <w:pStyle w:val="Standard"/>
        <w:spacing w:after="0" w:line="240" w:lineRule="auto"/>
        <w:jc w:val="both"/>
      </w:pPr>
      <w:r>
        <w:rPr>
          <w:rFonts w:ascii="Consolas" w:hAnsi="Consolas" w:cs="Consolas"/>
          <w:color w:val="000000"/>
          <w:sz w:val="16"/>
          <w:szCs w:val="16"/>
          <w:lang w:val="en-GB"/>
        </w:rPr>
        <w:t>{</w:t>
      </w:r>
    </w:p>
    <w:p w:rsidR="00562857" w:rsidRDefault="00562857" w:rsidP="00562857">
      <w:pPr>
        <w:pStyle w:val="Standard"/>
        <w:spacing w:after="0" w:line="240" w:lineRule="auto"/>
        <w:jc w:val="both"/>
      </w:pPr>
      <w:r>
        <w:rPr>
          <w:rFonts w:ascii="Consolas" w:hAnsi="Consolas" w:cs="Consolas"/>
          <w:color w:val="0000FF"/>
          <w:sz w:val="16"/>
          <w:szCs w:val="16"/>
          <w:lang w:val="en-GB"/>
        </w:rPr>
        <w:t xml:space="preserve">    public </w:t>
      </w:r>
      <w:proofErr w:type="spellStart"/>
      <w:r>
        <w:rPr>
          <w:rFonts w:ascii="Consolas" w:hAnsi="Consolas" w:cs="Consolas"/>
          <w:color w:val="0000FF"/>
          <w:sz w:val="16"/>
          <w:szCs w:val="16"/>
          <w:lang w:val="en-GB"/>
        </w:rPr>
        <w:t>int</w:t>
      </w:r>
      <w:proofErr w:type="spellEnd"/>
      <w:r>
        <w:t xml:space="preserve"> </w:t>
      </w:r>
      <w:r>
        <w:rPr>
          <w:rFonts w:ascii="Consolas" w:hAnsi="Consolas" w:cs="Consolas"/>
          <w:color w:val="000000"/>
          <w:sz w:val="16"/>
          <w:szCs w:val="16"/>
          <w:lang w:val="en-GB"/>
        </w:rPr>
        <w:t>Id</w:t>
      </w:r>
      <w:r>
        <w:t xml:space="preserve"> </w:t>
      </w:r>
      <w:proofErr w:type="gramStart"/>
      <w:r>
        <w:rPr>
          <w:rFonts w:ascii="Consolas" w:hAnsi="Consolas" w:cs="Consolas"/>
          <w:color w:val="000000"/>
          <w:sz w:val="16"/>
          <w:szCs w:val="16"/>
          <w:lang w:val="en-GB"/>
        </w:rPr>
        <w:t xml:space="preserve">{ </w:t>
      </w:r>
      <w:r>
        <w:rPr>
          <w:rFonts w:ascii="Consolas" w:hAnsi="Consolas" w:cs="Consolas"/>
          <w:color w:val="0000FF"/>
          <w:sz w:val="16"/>
          <w:szCs w:val="16"/>
          <w:lang w:val="en-GB"/>
        </w:rPr>
        <w:t>get</w:t>
      </w:r>
      <w:proofErr w:type="gramEnd"/>
      <w:r>
        <w:rPr>
          <w:rFonts w:ascii="Consolas" w:hAnsi="Consolas" w:cs="Consolas"/>
          <w:color w:val="000000"/>
          <w:sz w:val="16"/>
          <w:szCs w:val="16"/>
          <w:lang w:val="en-GB"/>
        </w:rPr>
        <w:t xml:space="preserve">; </w:t>
      </w:r>
      <w:r>
        <w:rPr>
          <w:rFonts w:ascii="Consolas" w:hAnsi="Consolas" w:cs="Consolas"/>
          <w:color w:val="0000FF"/>
          <w:sz w:val="16"/>
          <w:szCs w:val="16"/>
          <w:lang w:val="en-GB"/>
        </w:rPr>
        <w:t>set</w:t>
      </w:r>
      <w:r>
        <w:rPr>
          <w:rFonts w:ascii="Consolas" w:hAnsi="Consolas" w:cs="Consolas"/>
          <w:color w:val="000000"/>
          <w:sz w:val="16"/>
          <w:szCs w:val="16"/>
          <w:lang w:val="en-GB"/>
        </w:rPr>
        <w:t>; }</w:t>
      </w:r>
    </w:p>
    <w:p w:rsidR="00562857" w:rsidRDefault="00562857" w:rsidP="00562857">
      <w:pPr>
        <w:pStyle w:val="Standard"/>
        <w:spacing w:after="0" w:line="240" w:lineRule="auto"/>
        <w:jc w:val="both"/>
      </w:pPr>
      <w:r>
        <w:rPr>
          <w:rFonts w:ascii="Consolas" w:hAnsi="Consolas" w:cs="Consolas"/>
          <w:color w:val="0000FF"/>
          <w:sz w:val="16"/>
          <w:szCs w:val="16"/>
          <w:lang w:val="en-GB"/>
        </w:rPr>
        <w:t xml:space="preserve">    public</w:t>
      </w:r>
      <w:r>
        <w:rPr>
          <w:rFonts w:ascii="Consolas" w:hAnsi="Consolas" w:cs="Consolas"/>
          <w:color w:val="000000"/>
          <w:sz w:val="16"/>
          <w:szCs w:val="16"/>
          <w:lang w:val="en-GB"/>
        </w:rPr>
        <w:t xml:space="preserve"> </w:t>
      </w:r>
      <w:r>
        <w:rPr>
          <w:rFonts w:ascii="Consolas" w:hAnsi="Consolas" w:cs="Consolas"/>
          <w:color w:val="0000FF"/>
          <w:sz w:val="16"/>
          <w:szCs w:val="16"/>
          <w:lang w:val="en-GB"/>
        </w:rPr>
        <w:t>string</w:t>
      </w:r>
      <w:r>
        <w:rPr>
          <w:rFonts w:ascii="Consolas" w:hAnsi="Consolas" w:cs="Consolas"/>
          <w:color w:val="000000"/>
          <w:sz w:val="16"/>
          <w:szCs w:val="16"/>
          <w:lang w:val="en-GB"/>
        </w:rPr>
        <w:t xml:space="preserve"> Name </w:t>
      </w:r>
      <w:proofErr w:type="gramStart"/>
      <w:r>
        <w:rPr>
          <w:rFonts w:ascii="Consolas" w:hAnsi="Consolas" w:cs="Consolas"/>
          <w:color w:val="000000"/>
          <w:sz w:val="16"/>
          <w:szCs w:val="16"/>
          <w:lang w:val="en-GB"/>
        </w:rPr>
        <w:t xml:space="preserve">{ </w:t>
      </w:r>
      <w:r>
        <w:rPr>
          <w:rFonts w:ascii="Consolas" w:hAnsi="Consolas" w:cs="Consolas"/>
          <w:color w:val="0000FF"/>
          <w:sz w:val="16"/>
          <w:szCs w:val="16"/>
          <w:lang w:val="en-GB"/>
        </w:rPr>
        <w:t>get</w:t>
      </w:r>
      <w:proofErr w:type="gramEnd"/>
      <w:r>
        <w:rPr>
          <w:rFonts w:ascii="Consolas" w:hAnsi="Consolas" w:cs="Consolas"/>
          <w:color w:val="000000"/>
          <w:sz w:val="16"/>
          <w:szCs w:val="16"/>
          <w:lang w:val="en-GB"/>
        </w:rPr>
        <w:t xml:space="preserve">; </w:t>
      </w:r>
      <w:r>
        <w:rPr>
          <w:rFonts w:ascii="Consolas" w:hAnsi="Consolas" w:cs="Consolas"/>
          <w:color w:val="0000FF"/>
          <w:sz w:val="16"/>
          <w:szCs w:val="16"/>
          <w:lang w:val="en-GB"/>
        </w:rPr>
        <w:t>set</w:t>
      </w:r>
      <w:r>
        <w:rPr>
          <w:rFonts w:ascii="Consolas" w:hAnsi="Consolas" w:cs="Consolas"/>
          <w:color w:val="000000"/>
          <w:sz w:val="16"/>
          <w:szCs w:val="16"/>
          <w:lang w:val="en-GB"/>
        </w:rPr>
        <w:t>; }</w:t>
      </w:r>
    </w:p>
    <w:p w:rsidR="00562857" w:rsidRDefault="00562857" w:rsidP="00562857">
      <w:pPr>
        <w:pStyle w:val="Standard"/>
        <w:spacing w:after="0" w:line="240" w:lineRule="auto"/>
        <w:jc w:val="both"/>
      </w:pPr>
      <w:r>
        <w:rPr>
          <w:rFonts w:ascii="Consolas" w:hAnsi="Consolas" w:cs="Consolas"/>
          <w:color w:val="0000FF"/>
          <w:sz w:val="16"/>
          <w:szCs w:val="16"/>
          <w:lang w:val="en-GB"/>
        </w:rPr>
        <w:t xml:space="preserve">    public</w:t>
      </w:r>
      <w:r>
        <w:rPr>
          <w:rFonts w:ascii="Consolas" w:hAnsi="Consolas" w:cs="Consolas"/>
          <w:color w:val="000000"/>
          <w:sz w:val="16"/>
          <w:szCs w:val="16"/>
          <w:lang w:val="en-GB"/>
        </w:rPr>
        <w:t xml:space="preserve"> </w:t>
      </w:r>
      <w:proofErr w:type="spellStart"/>
      <w:r>
        <w:rPr>
          <w:rFonts w:ascii="Consolas" w:hAnsi="Consolas" w:cs="Consolas"/>
          <w:color w:val="0000FF"/>
          <w:sz w:val="16"/>
          <w:szCs w:val="16"/>
          <w:lang w:val="en-GB"/>
        </w:rPr>
        <w:t>int</w:t>
      </w:r>
      <w:proofErr w:type="spellEnd"/>
      <w:r>
        <w:rPr>
          <w:rFonts w:ascii="Consolas" w:hAnsi="Consolas" w:cs="Consolas"/>
          <w:color w:val="000000"/>
          <w:sz w:val="16"/>
          <w:szCs w:val="16"/>
          <w:lang w:val="en-GB"/>
        </w:rPr>
        <w:t xml:space="preserve"> Qty </w:t>
      </w:r>
      <w:proofErr w:type="gramStart"/>
      <w:r>
        <w:rPr>
          <w:rFonts w:ascii="Consolas" w:hAnsi="Consolas" w:cs="Consolas"/>
          <w:color w:val="000000"/>
          <w:sz w:val="16"/>
          <w:szCs w:val="16"/>
          <w:lang w:val="en-GB"/>
        </w:rPr>
        <w:t xml:space="preserve">{ </w:t>
      </w:r>
      <w:r>
        <w:rPr>
          <w:rFonts w:ascii="Consolas" w:hAnsi="Consolas" w:cs="Consolas"/>
          <w:color w:val="0000FF"/>
          <w:sz w:val="16"/>
          <w:szCs w:val="16"/>
          <w:lang w:val="en-GB"/>
        </w:rPr>
        <w:t>get</w:t>
      </w:r>
      <w:proofErr w:type="gramEnd"/>
      <w:r>
        <w:rPr>
          <w:rFonts w:ascii="Consolas" w:hAnsi="Consolas" w:cs="Consolas"/>
          <w:color w:val="000000"/>
          <w:sz w:val="16"/>
          <w:szCs w:val="16"/>
          <w:lang w:val="en-GB"/>
        </w:rPr>
        <w:t xml:space="preserve">; </w:t>
      </w:r>
      <w:r>
        <w:rPr>
          <w:rFonts w:ascii="Consolas" w:hAnsi="Consolas" w:cs="Consolas"/>
          <w:color w:val="0000FF"/>
          <w:sz w:val="16"/>
          <w:szCs w:val="16"/>
          <w:lang w:val="en-GB"/>
        </w:rPr>
        <w:t>set</w:t>
      </w:r>
      <w:r>
        <w:rPr>
          <w:rFonts w:ascii="Consolas" w:hAnsi="Consolas" w:cs="Consolas"/>
          <w:color w:val="000000"/>
          <w:sz w:val="16"/>
          <w:szCs w:val="16"/>
          <w:lang w:val="en-GB"/>
        </w:rPr>
        <w:t>; }</w:t>
      </w:r>
    </w:p>
    <w:p w:rsidR="00562857" w:rsidRDefault="00562857" w:rsidP="00562857">
      <w:pPr>
        <w:pStyle w:val="Standard"/>
        <w:spacing w:after="0" w:line="240" w:lineRule="auto"/>
        <w:jc w:val="both"/>
      </w:pPr>
      <w:r>
        <w:rPr>
          <w:rFonts w:ascii="Consolas" w:hAnsi="Consolas" w:cs="Consolas"/>
          <w:color w:val="0000FF"/>
          <w:sz w:val="16"/>
          <w:szCs w:val="16"/>
          <w:lang w:val="en-GB"/>
        </w:rPr>
        <w:t xml:space="preserve">    public double</w:t>
      </w:r>
      <w:r>
        <w:t xml:space="preserve"> </w:t>
      </w:r>
      <w:r>
        <w:rPr>
          <w:rFonts w:ascii="Consolas" w:hAnsi="Consolas" w:cs="Consolas"/>
          <w:color w:val="000000"/>
          <w:sz w:val="16"/>
          <w:szCs w:val="16"/>
          <w:lang w:val="en-GB"/>
        </w:rPr>
        <w:t>Price</w:t>
      </w:r>
      <w:r>
        <w:t xml:space="preserve"> </w:t>
      </w:r>
      <w:proofErr w:type="gramStart"/>
      <w:r>
        <w:rPr>
          <w:rFonts w:ascii="Consolas" w:hAnsi="Consolas" w:cs="Consolas"/>
          <w:color w:val="000000"/>
          <w:sz w:val="16"/>
          <w:szCs w:val="16"/>
          <w:lang w:val="en-GB"/>
        </w:rPr>
        <w:t xml:space="preserve">{ </w:t>
      </w:r>
      <w:r>
        <w:rPr>
          <w:rFonts w:ascii="Consolas" w:hAnsi="Consolas" w:cs="Consolas"/>
          <w:color w:val="0000FF"/>
          <w:sz w:val="16"/>
          <w:szCs w:val="16"/>
          <w:lang w:val="en-GB"/>
        </w:rPr>
        <w:t>get</w:t>
      </w:r>
      <w:proofErr w:type="gramEnd"/>
      <w:r>
        <w:rPr>
          <w:rFonts w:ascii="Consolas" w:hAnsi="Consolas" w:cs="Consolas"/>
          <w:color w:val="000000"/>
          <w:sz w:val="16"/>
          <w:szCs w:val="16"/>
          <w:lang w:val="en-GB"/>
        </w:rPr>
        <w:t xml:space="preserve">; </w:t>
      </w:r>
      <w:r>
        <w:rPr>
          <w:rFonts w:ascii="Consolas" w:hAnsi="Consolas" w:cs="Consolas"/>
          <w:color w:val="0000FF"/>
          <w:sz w:val="16"/>
          <w:szCs w:val="16"/>
          <w:lang w:val="en-GB"/>
        </w:rPr>
        <w:t>set</w:t>
      </w:r>
      <w:r>
        <w:rPr>
          <w:rFonts w:ascii="Consolas" w:hAnsi="Consolas" w:cs="Consolas"/>
          <w:color w:val="000000"/>
          <w:sz w:val="16"/>
          <w:szCs w:val="16"/>
          <w:lang w:val="en-GB"/>
        </w:rPr>
        <w:t>; }</w:t>
      </w:r>
    </w:p>
    <w:p w:rsidR="00562857" w:rsidRDefault="00562857" w:rsidP="00562857">
      <w:pPr>
        <w:pStyle w:val="Standard"/>
        <w:spacing w:after="0" w:line="240" w:lineRule="auto"/>
        <w:jc w:val="both"/>
      </w:pPr>
      <w:r>
        <w:rPr>
          <w:rFonts w:ascii="Consolas" w:hAnsi="Consolas" w:cs="Consolas"/>
          <w:color w:val="000000"/>
          <w:sz w:val="16"/>
          <w:szCs w:val="16"/>
          <w:lang w:val="en-GB"/>
        </w:rPr>
        <w:t>}</w:t>
      </w:r>
    </w:p>
    <w:p w:rsidR="00562857" w:rsidRDefault="00562857" w:rsidP="00562857">
      <w:pPr>
        <w:pStyle w:val="Standard"/>
        <w:spacing w:after="0" w:line="240" w:lineRule="auto"/>
        <w:jc w:val="both"/>
      </w:pPr>
    </w:p>
    <w:p w:rsidR="00562857" w:rsidRDefault="00562857" w:rsidP="00562857">
      <w:pPr>
        <w:pStyle w:val="Standard"/>
        <w:spacing w:after="0" w:line="240" w:lineRule="auto"/>
        <w:jc w:val="both"/>
      </w:pPr>
      <w:r>
        <w:t xml:space="preserve">Example result might be an equivalent to SQL “select sum(Qty), </w:t>
      </w:r>
      <w:proofErr w:type="spellStart"/>
      <w:r>
        <w:t>avg</w:t>
      </w:r>
      <w:proofErr w:type="spellEnd"/>
      <w:r>
        <w:t>(Price), Name from Data group by Name”.</w:t>
      </w:r>
    </w:p>
    <w:p w:rsidR="00562857" w:rsidRDefault="00562857" w:rsidP="00562857">
      <w:pPr>
        <w:pStyle w:val="Standard"/>
        <w:spacing w:after="0" w:line="240" w:lineRule="auto"/>
        <w:jc w:val="both"/>
      </w:pPr>
    </w:p>
    <w:p w:rsidR="00562857" w:rsidRDefault="00562857" w:rsidP="00562857">
      <w:pPr>
        <w:pStyle w:val="Standard"/>
        <w:spacing w:after="0" w:line="240" w:lineRule="auto"/>
        <w:jc w:val="both"/>
      </w:pPr>
      <w:r>
        <w:t>For example, input list:</w:t>
      </w:r>
    </w:p>
    <w:p w:rsidR="00562857" w:rsidRDefault="00562857" w:rsidP="00562857">
      <w:pPr>
        <w:pStyle w:val="Standard"/>
        <w:spacing w:after="0" w:line="240" w:lineRule="auto"/>
        <w:jc w:val="both"/>
      </w:pPr>
      <w:r>
        <w:t>{1</w:t>
      </w:r>
      <w:proofErr w:type="gramStart"/>
      <w:r>
        <w:t>, ”AAA</w:t>
      </w:r>
      <w:proofErr w:type="gramEnd"/>
      <w:r>
        <w:t>”, 10, 5}</w:t>
      </w:r>
    </w:p>
    <w:p w:rsidR="00562857" w:rsidRDefault="00562857" w:rsidP="00562857">
      <w:pPr>
        <w:pStyle w:val="Standard"/>
        <w:spacing w:after="0" w:line="240" w:lineRule="auto"/>
        <w:jc w:val="both"/>
      </w:pPr>
      <w:r>
        <w:t>{2</w:t>
      </w:r>
      <w:proofErr w:type="gramStart"/>
      <w:r>
        <w:t>, ”AAA</w:t>
      </w:r>
      <w:proofErr w:type="gramEnd"/>
      <w:r>
        <w:t>”, 5, 6}</w:t>
      </w:r>
    </w:p>
    <w:p w:rsidR="00562857" w:rsidRDefault="00562857" w:rsidP="00562857">
      <w:pPr>
        <w:pStyle w:val="Standard"/>
        <w:spacing w:after="0" w:line="240" w:lineRule="auto"/>
        <w:jc w:val="both"/>
      </w:pPr>
      <w:r>
        <w:t>Output will be a list with one object:</w:t>
      </w:r>
    </w:p>
    <w:p w:rsidR="00562857" w:rsidRDefault="00562857" w:rsidP="00562857">
      <w:pPr>
        <w:pStyle w:val="Standard"/>
        <w:spacing w:after="0" w:line="240" w:lineRule="auto"/>
        <w:jc w:val="both"/>
      </w:pPr>
      <w:r>
        <w:t xml:space="preserve">{0, “AAA”, </w:t>
      </w:r>
      <w:proofErr w:type="gramStart"/>
      <w:r>
        <w:t>15,  5.5</w:t>
      </w:r>
      <w:proofErr w:type="gramEnd"/>
      <w:r>
        <w:t>}</w:t>
      </w:r>
    </w:p>
    <w:p w:rsidR="00122487" w:rsidRPr="00C40771" w:rsidRDefault="00122487" w:rsidP="00562857">
      <w:pPr>
        <w:pStyle w:val="BodyTextStyle"/>
      </w:pPr>
    </w:p>
    <w:sectPr w:rsidR="00122487" w:rsidRPr="00C40771" w:rsidSect="0060730C">
      <w:headerReference w:type="default" r:id="rId8"/>
      <w:footerReference w:type="default" r:id="rId9"/>
      <w:pgSz w:w="11906" w:h="16838" w:code="9"/>
      <w:pgMar w:top="2880" w:right="720" w:bottom="2430" w:left="720" w:header="0" w:footer="10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7DA" w:rsidRDefault="00B927DA" w:rsidP="00AC0B8A">
      <w:pPr>
        <w:spacing w:after="0" w:line="240" w:lineRule="auto"/>
      </w:pPr>
      <w:r>
        <w:separator/>
      </w:r>
    </w:p>
  </w:endnote>
  <w:endnote w:type="continuationSeparator" w:id="0">
    <w:p w:rsidR="00B927DA" w:rsidRDefault="00B927DA" w:rsidP="00AC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94F" w:rsidRDefault="00546D37" w:rsidP="001D5697">
    <w:pPr>
      <w:tabs>
        <w:tab w:val="left" w:pos="3282"/>
        <w:tab w:val="right" w:pos="10466"/>
      </w:tabs>
      <w:spacing w:before="4"/>
      <w:rPr>
        <w:sz w:val="17"/>
      </w:rPr>
    </w:pPr>
    <w:r>
      <w:rPr>
        <w:noProof/>
        <w:sz w:val="17"/>
      </w:rPr>
      <mc:AlternateContent>
        <mc:Choice Requires="wpg">
          <w:drawing>
            <wp:anchor distT="0" distB="0" distL="114300" distR="114300" simplePos="0" relativeHeight="251671552" behindDoc="1" locked="0" layoutInCell="1" allowOverlap="1">
              <wp:simplePos x="0" y="0"/>
              <wp:positionH relativeFrom="column">
                <wp:posOffset>0</wp:posOffset>
              </wp:positionH>
              <wp:positionV relativeFrom="paragraph">
                <wp:posOffset>-1205601</wp:posOffset>
              </wp:positionV>
              <wp:extent cx="6811489" cy="1390866"/>
              <wp:effectExtent l="0" t="0" r="8890" b="0"/>
              <wp:wrapNone/>
              <wp:docPr id="38" name="Group 38"/>
              <wp:cNvGraphicFramePr/>
              <a:graphic xmlns:a="http://schemas.openxmlformats.org/drawingml/2006/main">
                <a:graphicData uri="http://schemas.microsoft.com/office/word/2010/wordprocessingGroup">
                  <wpg:wgp>
                    <wpg:cNvGrpSpPr/>
                    <wpg:grpSpPr>
                      <a:xfrm>
                        <a:off x="0" y="0"/>
                        <a:ext cx="6811489" cy="1390866"/>
                        <a:chOff x="0" y="0"/>
                        <a:chExt cx="6811489" cy="1390866"/>
                      </a:xfrm>
                    </wpg:grpSpPr>
                    <wpg:grpSp>
                      <wpg:cNvPr id="30" name="Group 30"/>
                      <wpg:cNvGrpSpPr/>
                      <wpg:grpSpPr>
                        <a:xfrm>
                          <a:off x="0" y="34506"/>
                          <a:ext cx="6602095" cy="1356360"/>
                          <a:chOff x="0" y="0"/>
                          <a:chExt cx="7559273" cy="1553909"/>
                        </a:xfrm>
                      </wpg:grpSpPr>
                      <wpg:grpSp>
                        <wpg:cNvPr id="31" name="Group 31"/>
                        <wpg:cNvGrpSpPr/>
                        <wpg:grpSpPr>
                          <a:xfrm>
                            <a:off x="0" y="65187"/>
                            <a:ext cx="7559273" cy="1488722"/>
                            <a:chOff x="0" y="-58638"/>
                            <a:chExt cx="7559273" cy="1488722"/>
                          </a:xfrm>
                        </wpg:grpSpPr>
                        <wps:wsp>
                          <wps:cNvPr id="32" name="Flowchart: Off-page Connector 18"/>
                          <wps:cNvSpPr/>
                          <wps:spPr>
                            <a:xfrm>
                              <a:off x="0" y="-58638"/>
                              <a:ext cx="2295525" cy="1414145"/>
                            </a:xfrm>
                            <a:custGeom>
                              <a:avLst/>
                              <a:gdLst>
                                <a:gd name="connsiteX0" fmla="*/ 0 w 10000"/>
                                <a:gd name="connsiteY0" fmla="*/ 0 h 10000"/>
                                <a:gd name="connsiteX1" fmla="*/ 10000 w 10000"/>
                                <a:gd name="connsiteY1" fmla="*/ 0 h 10000"/>
                                <a:gd name="connsiteX2" fmla="*/ 10000 w 10000"/>
                                <a:gd name="connsiteY2" fmla="*/ 8000 h 10000"/>
                                <a:gd name="connsiteX3" fmla="*/ 5000 w 10000"/>
                                <a:gd name="connsiteY3" fmla="*/ 10000 h 10000"/>
                                <a:gd name="connsiteX4" fmla="*/ 0 w 10000"/>
                                <a:gd name="connsiteY4" fmla="*/ 8000 h 10000"/>
                                <a:gd name="connsiteX5" fmla="*/ 0 w 10000"/>
                                <a:gd name="connsiteY5" fmla="*/ 0 h 10000"/>
                                <a:gd name="connsiteX0" fmla="*/ 0 w 10000"/>
                                <a:gd name="connsiteY0" fmla="*/ 0 h 10000"/>
                                <a:gd name="connsiteX1" fmla="*/ 10000 w 10000"/>
                                <a:gd name="connsiteY1" fmla="*/ 0 h 10000"/>
                                <a:gd name="connsiteX2" fmla="*/ 10000 w 10000"/>
                                <a:gd name="connsiteY2" fmla="*/ 8000 h 10000"/>
                                <a:gd name="connsiteX3" fmla="*/ 5000 w 10000"/>
                                <a:gd name="connsiteY3" fmla="*/ 10000 h 10000"/>
                                <a:gd name="connsiteX4" fmla="*/ 0 w 10000"/>
                                <a:gd name="connsiteY4" fmla="*/ 8674 h 10000"/>
                                <a:gd name="connsiteX5" fmla="*/ 0 w 10000"/>
                                <a:gd name="connsiteY5" fmla="*/ 0 h 10000"/>
                                <a:gd name="connsiteX0" fmla="*/ 0 w 21712"/>
                                <a:gd name="connsiteY0" fmla="*/ 0 h 10000"/>
                                <a:gd name="connsiteX1" fmla="*/ 10000 w 21712"/>
                                <a:gd name="connsiteY1" fmla="*/ 0 h 10000"/>
                                <a:gd name="connsiteX2" fmla="*/ 21712 w 21712"/>
                                <a:gd name="connsiteY2" fmla="*/ 8842 h 10000"/>
                                <a:gd name="connsiteX3" fmla="*/ 5000 w 21712"/>
                                <a:gd name="connsiteY3" fmla="*/ 10000 h 10000"/>
                                <a:gd name="connsiteX4" fmla="*/ 0 w 21712"/>
                                <a:gd name="connsiteY4" fmla="*/ 8674 h 10000"/>
                                <a:gd name="connsiteX5" fmla="*/ 0 w 21712"/>
                                <a:gd name="connsiteY5" fmla="*/ 0 h 10000"/>
                                <a:gd name="connsiteX0" fmla="*/ 0 w 21712"/>
                                <a:gd name="connsiteY0" fmla="*/ 0 h 10000"/>
                                <a:gd name="connsiteX1" fmla="*/ 21712 w 21712"/>
                                <a:gd name="connsiteY1" fmla="*/ 0 h 10000"/>
                                <a:gd name="connsiteX2" fmla="*/ 21712 w 21712"/>
                                <a:gd name="connsiteY2" fmla="*/ 8842 h 10000"/>
                                <a:gd name="connsiteX3" fmla="*/ 5000 w 21712"/>
                                <a:gd name="connsiteY3" fmla="*/ 10000 h 10000"/>
                                <a:gd name="connsiteX4" fmla="*/ 0 w 21712"/>
                                <a:gd name="connsiteY4" fmla="*/ 8674 h 10000"/>
                                <a:gd name="connsiteX5" fmla="*/ 0 w 21712"/>
                                <a:gd name="connsiteY5" fmla="*/ 0 h 10000"/>
                                <a:gd name="connsiteX0" fmla="*/ 0 w 21712"/>
                                <a:gd name="connsiteY0" fmla="*/ 0 h 10000"/>
                                <a:gd name="connsiteX1" fmla="*/ 21712 w 21712"/>
                                <a:gd name="connsiteY1" fmla="*/ 0 h 10000"/>
                                <a:gd name="connsiteX2" fmla="*/ 21712 w 21712"/>
                                <a:gd name="connsiteY2" fmla="*/ 8922 h 10000"/>
                                <a:gd name="connsiteX3" fmla="*/ 5000 w 21712"/>
                                <a:gd name="connsiteY3" fmla="*/ 10000 h 10000"/>
                                <a:gd name="connsiteX4" fmla="*/ 0 w 21712"/>
                                <a:gd name="connsiteY4" fmla="*/ 8674 h 10000"/>
                                <a:gd name="connsiteX5" fmla="*/ 0 w 21712"/>
                                <a:gd name="connsiteY5" fmla="*/ 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712" h="10000">
                                  <a:moveTo>
                                    <a:pt x="0" y="0"/>
                                  </a:moveTo>
                                  <a:lnTo>
                                    <a:pt x="21712" y="0"/>
                                  </a:lnTo>
                                  <a:lnTo>
                                    <a:pt x="21712" y="8922"/>
                                  </a:lnTo>
                                  <a:lnTo>
                                    <a:pt x="5000" y="10000"/>
                                  </a:lnTo>
                                  <a:lnTo>
                                    <a:pt x="0" y="8674"/>
                                  </a:lnTo>
                                  <a:lnTo>
                                    <a:pt x="0" y="0"/>
                                  </a:lnTo>
                                  <a:close/>
                                </a:path>
                              </a:pathLst>
                            </a:cu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Off-page Connector 18"/>
                          <wps:cNvSpPr/>
                          <wps:spPr>
                            <a:xfrm>
                              <a:off x="2294467" y="-58638"/>
                              <a:ext cx="5264806" cy="1488722"/>
                            </a:xfrm>
                            <a:custGeom>
                              <a:avLst/>
                              <a:gdLst>
                                <a:gd name="connsiteX0" fmla="*/ 0 w 10000"/>
                                <a:gd name="connsiteY0" fmla="*/ 0 h 10000"/>
                                <a:gd name="connsiteX1" fmla="*/ 10000 w 10000"/>
                                <a:gd name="connsiteY1" fmla="*/ 0 h 10000"/>
                                <a:gd name="connsiteX2" fmla="*/ 10000 w 10000"/>
                                <a:gd name="connsiteY2" fmla="*/ 8000 h 10000"/>
                                <a:gd name="connsiteX3" fmla="*/ 5000 w 10000"/>
                                <a:gd name="connsiteY3" fmla="*/ 10000 h 10000"/>
                                <a:gd name="connsiteX4" fmla="*/ 0 w 10000"/>
                                <a:gd name="connsiteY4" fmla="*/ 8000 h 10000"/>
                                <a:gd name="connsiteX5" fmla="*/ 0 w 10000"/>
                                <a:gd name="connsiteY5" fmla="*/ 0 h 10000"/>
                                <a:gd name="connsiteX0" fmla="*/ 0 w 10000"/>
                                <a:gd name="connsiteY0" fmla="*/ 0 h 10000"/>
                                <a:gd name="connsiteX1" fmla="*/ 10000 w 10000"/>
                                <a:gd name="connsiteY1" fmla="*/ 0 h 10000"/>
                                <a:gd name="connsiteX2" fmla="*/ 10000 w 10000"/>
                                <a:gd name="connsiteY2" fmla="*/ 8000 h 10000"/>
                                <a:gd name="connsiteX3" fmla="*/ 5000 w 10000"/>
                                <a:gd name="connsiteY3" fmla="*/ 10000 h 10000"/>
                                <a:gd name="connsiteX4" fmla="*/ 0 w 10000"/>
                                <a:gd name="connsiteY4" fmla="*/ 8674 h 10000"/>
                                <a:gd name="connsiteX5" fmla="*/ 0 w 10000"/>
                                <a:gd name="connsiteY5" fmla="*/ 0 h 10000"/>
                                <a:gd name="connsiteX0" fmla="*/ 0 w 21712"/>
                                <a:gd name="connsiteY0" fmla="*/ 0 h 10000"/>
                                <a:gd name="connsiteX1" fmla="*/ 10000 w 21712"/>
                                <a:gd name="connsiteY1" fmla="*/ 0 h 10000"/>
                                <a:gd name="connsiteX2" fmla="*/ 21712 w 21712"/>
                                <a:gd name="connsiteY2" fmla="*/ 8842 h 10000"/>
                                <a:gd name="connsiteX3" fmla="*/ 5000 w 21712"/>
                                <a:gd name="connsiteY3" fmla="*/ 10000 h 10000"/>
                                <a:gd name="connsiteX4" fmla="*/ 0 w 21712"/>
                                <a:gd name="connsiteY4" fmla="*/ 8674 h 10000"/>
                                <a:gd name="connsiteX5" fmla="*/ 0 w 21712"/>
                                <a:gd name="connsiteY5" fmla="*/ 0 h 10000"/>
                                <a:gd name="connsiteX0" fmla="*/ 0 w 21712"/>
                                <a:gd name="connsiteY0" fmla="*/ 0 h 10000"/>
                                <a:gd name="connsiteX1" fmla="*/ 21712 w 21712"/>
                                <a:gd name="connsiteY1" fmla="*/ 0 h 10000"/>
                                <a:gd name="connsiteX2" fmla="*/ 21712 w 21712"/>
                                <a:gd name="connsiteY2" fmla="*/ 8842 h 10000"/>
                                <a:gd name="connsiteX3" fmla="*/ 5000 w 21712"/>
                                <a:gd name="connsiteY3" fmla="*/ 10000 h 10000"/>
                                <a:gd name="connsiteX4" fmla="*/ 0 w 21712"/>
                                <a:gd name="connsiteY4" fmla="*/ 8674 h 10000"/>
                                <a:gd name="connsiteX5" fmla="*/ 0 w 21712"/>
                                <a:gd name="connsiteY5" fmla="*/ 0 h 10000"/>
                                <a:gd name="connsiteX0" fmla="*/ 0 w 21712"/>
                                <a:gd name="connsiteY0" fmla="*/ 0 h 10000"/>
                                <a:gd name="connsiteX1" fmla="*/ 21712 w 21712"/>
                                <a:gd name="connsiteY1" fmla="*/ 0 h 10000"/>
                                <a:gd name="connsiteX2" fmla="*/ 21712 w 21712"/>
                                <a:gd name="connsiteY2" fmla="*/ 8842 h 10000"/>
                                <a:gd name="connsiteX3" fmla="*/ 5000 w 21712"/>
                                <a:gd name="connsiteY3" fmla="*/ 10000 h 10000"/>
                                <a:gd name="connsiteX4" fmla="*/ 0 w 21712"/>
                                <a:gd name="connsiteY4" fmla="*/ 8910 h 10000"/>
                                <a:gd name="connsiteX5" fmla="*/ 0 w 21712"/>
                                <a:gd name="connsiteY5" fmla="*/ 0 h 10000"/>
                                <a:gd name="connsiteX0" fmla="*/ 0 w 33694"/>
                                <a:gd name="connsiteY0" fmla="*/ 0 h 10525"/>
                                <a:gd name="connsiteX1" fmla="*/ 21712 w 33694"/>
                                <a:gd name="connsiteY1" fmla="*/ 0 h 10525"/>
                                <a:gd name="connsiteX2" fmla="*/ 33694 w 33694"/>
                                <a:gd name="connsiteY2" fmla="*/ 10525 h 10525"/>
                                <a:gd name="connsiteX3" fmla="*/ 5000 w 33694"/>
                                <a:gd name="connsiteY3" fmla="*/ 10000 h 10525"/>
                                <a:gd name="connsiteX4" fmla="*/ 0 w 33694"/>
                                <a:gd name="connsiteY4" fmla="*/ 8910 h 10525"/>
                                <a:gd name="connsiteX5" fmla="*/ 0 w 33694"/>
                                <a:gd name="connsiteY5" fmla="*/ 0 h 10525"/>
                                <a:gd name="connsiteX0" fmla="*/ 0 w 49796"/>
                                <a:gd name="connsiteY0" fmla="*/ 0 h 10525"/>
                                <a:gd name="connsiteX1" fmla="*/ 49796 w 49796"/>
                                <a:gd name="connsiteY1" fmla="*/ 0 h 10525"/>
                                <a:gd name="connsiteX2" fmla="*/ 33694 w 49796"/>
                                <a:gd name="connsiteY2" fmla="*/ 10525 h 10525"/>
                                <a:gd name="connsiteX3" fmla="*/ 5000 w 49796"/>
                                <a:gd name="connsiteY3" fmla="*/ 10000 h 10525"/>
                                <a:gd name="connsiteX4" fmla="*/ 0 w 49796"/>
                                <a:gd name="connsiteY4" fmla="*/ 8910 h 10525"/>
                                <a:gd name="connsiteX5" fmla="*/ 0 w 49796"/>
                                <a:gd name="connsiteY5" fmla="*/ 0 h 10525"/>
                                <a:gd name="connsiteX0" fmla="*/ 0 w 49796"/>
                                <a:gd name="connsiteY0" fmla="*/ 0 h 10000"/>
                                <a:gd name="connsiteX1" fmla="*/ 49796 w 49796"/>
                                <a:gd name="connsiteY1" fmla="*/ 0 h 10000"/>
                                <a:gd name="connsiteX2" fmla="*/ 49796 w 49796"/>
                                <a:gd name="connsiteY2" fmla="*/ 8033 h 10000"/>
                                <a:gd name="connsiteX3" fmla="*/ 5000 w 49796"/>
                                <a:gd name="connsiteY3" fmla="*/ 10000 h 10000"/>
                                <a:gd name="connsiteX4" fmla="*/ 0 w 49796"/>
                                <a:gd name="connsiteY4" fmla="*/ 8910 h 10000"/>
                                <a:gd name="connsiteX5" fmla="*/ 0 w 49796"/>
                                <a:gd name="connsiteY5" fmla="*/ 0 h 10000"/>
                                <a:gd name="connsiteX0" fmla="*/ 0 w 49796"/>
                                <a:gd name="connsiteY0" fmla="*/ 0 h 10525"/>
                                <a:gd name="connsiteX1" fmla="*/ 49796 w 49796"/>
                                <a:gd name="connsiteY1" fmla="*/ 0 h 10525"/>
                                <a:gd name="connsiteX2" fmla="*/ 49796 w 49796"/>
                                <a:gd name="connsiteY2" fmla="*/ 8033 h 10525"/>
                                <a:gd name="connsiteX3" fmla="*/ 33964 w 49796"/>
                                <a:gd name="connsiteY3" fmla="*/ 10525 h 10525"/>
                                <a:gd name="connsiteX4" fmla="*/ 0 w 49796"/>
                                <a:gd name="connsiteY4" fmla="*/ 8910 h 10525"/>
                                <a:gd name="connsiteX5" fmla="*/ 0 w 49796"/>
                                <a:gd name="connsiteY5" fmla="*/ 0 h 10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9796" h="10525">
                                  <a:moveTo>
                                    <a:pt x="0" y="0"/>
                                  </a:moveTo>
                                  <a:lnTo>
                                    <a:pt x="49796" y="0"/>
                                  </a:lnTo>
                                  <a:lnTo>
                                    <a:pt x="49796" y="8033"/>
                                  </a:lnTo>
                                  <a:lnTo>
                                    <a:pt x="33964" y="10525"/>
                                  </a:lnTo>
                                  <a:lnTo>
                                    <a:pt x="0" y="8910"/>
                                  </a:lnTo>
                                  <a:lnTo>
                                    <a:pt x="0" y="0"/>
                                  </a:lnTo>
                                  <a:close/>
                                </a:path>
                              </a:pathLst>
                            </a:cu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0" y="0"/>
                            <a:ext cx="7559272" cy="1488722"/>
                            <a:chOff x="1" y="0"/>
                            <a:chExt cx="7559272" cy="1488722"/>
                          </a:xfrm>
                          <a:gradFill flip="none" rotWithShape="1">
                            <a:gsLst>
                              <a:gs pos="100000">
                                <a:schemeClr val="accent5">
                                  <a:lumMod val="89000"/>
                                  <a:lumOff val="11000"/>
                                </a:schemeClr>
                              </a:gs>
                              <a:gs pos="63000">
                                <a:schemeClr val="accent5">
                                  <a:lumMod val="95000"/>
                                  <a:lumOff val="5000"/>
                                </a:schemeClr>
                              </a:gs>
                              <a:gs pos="0">
                                <a:schemeClr val="accent5">
                                  <a:lumMod val="60000"/>
                                </a:schemeClr>
                              </a:gs>
                            </a:gsLst>
                            <a:lin ang="10800000" scaled="0"/>
                            <a:tileRect/>
                          </a:gradFill>
                        </wpg:grpSpPr>
                        <wps:wsp>
                          <wps:cNvPr id="35" name="Flowchart: Off-page Connector 18"/>
                          <wps:cNvSpPr/>
                          <wps:spPr>
                            <a:xfrm>
                              <a:off x="1" y="0"/>
                              <a:ext cx="2316036" cy="1414145"/>
                            </a:xfrm>
                            <a:custGeom>
                              <a:avLst/>
                              <a:gdLst>
                                <a:gd name="connsiteX0" fmla="*/ 0 w 10000"/>
                                <a:gd name="connsiteY0" fmla="*/ 0 h 10000"/>
                                <a:gd name="connsiteX1" fmla="*/ 10000 w 10000"/>
                                <a:gd name="connsiteY1" fmla="*/ 0 h 10000"/>
                                <a:gd name="connsiteX2" fmla="*/ 10000 w 10000"/>
                                <a:gd name="connsiteY2" fmla="*/ 8000 h 10000"/>
                                <a:gd name="connsiteX3" fmla="*/ 5000 w 10000"/>
                                <a:gd name="connsiteY3" fmla="*/ 10000 h 10000"/>
                                <a:gd name="connsiteX4" fmla="*/ 0 w 10000"/>
                                <a:gd name="connsiteY4" fmla="*/ 8000 h 10000"/>
                                <a:gd name="connsiteX5" fmla="*/ 0 w 10000"/>
                                <a:gd name="connsiteY5" fmla="*/ 0 h 10000"/>
                                <a:gd name="connsiteX0" fmla="*/ 0 w 10000"/>
                                <a:gd name="connsiteY0" fmla="*/ 0 h 10000"/>
                                <a:gd name="connsiteX1" fmla="*/ 10000 w 10000"/>
                                <a:gd name="connsiteY1" fmla="*/ 0 h 10000"/>
                                <a:gd name="connsiteX2" fmla="*/ 10000 w 10000"/>
                                <a:gd name="connsiteY2" fmla="*/ 8000 h 10000"/>
                                <a:gd name="connsiteX3" fmla="*/ 5000 w 10000"/>
                                <a:gd name="connsiteY3" fmla="*/ 10000 h 10000"/>
                                <a:gd name="connsiteX4" fmla="*/ 0 w 10000"/>
                                <a:gd name="connsiteY4" fmla="*/ 8674 h 10000"/>
                                <a:gd name="connsiteX5" fmla="*/ 0 w 10000"/>
                                <a:gd name="connsiteY5" fmla="*/ 0 h 10000"/>
                                <a:gd name="connsiteX0" fmla="*/ 0 w 21712"/>
                                <a:gd name="connsiteY0" fmla="*/ 0 h 10000"/>
                                <a:gd name="connsiteX1" fmla="*/ 10000 w 21712"/>
                                <a:gd name="connsiteY1" fmla="*/ 0 h 10000"/>
                                <a:gd name="connsiteX2" fmla="*/ 21712 w 21712"/>
                                <a:gd name="connsiteY2" fmla="*/ 8842 h 10000"/>
                                <a:gd name="connsiteX3" fmla="*/ 5000 w 21712"/>
                                <a:gd name="connsiteY3" fmla="*/ 10000 h 10000"/>
                                <a:gd name="connsiteX4" fmla="*/ 0 w 21712"/>
                                <a:gd name="connsiteY4" fmla="*/ 8674 h 10000"/>
                                <a:gd name="connsiteX5" fmla="*/ 0 w 21712"/>
                                <a:gd name="connsiteY5" fmla="*/ 0 h 10000"/>
                                <a:gd name="connsiteX0" fmla="*/ 0 w 21712"/>
                                <a:gd name="connsiteY0" fmla="*/ 0 h 10000"/>
                                <a:gd name="connsiteX1" fmla="*/ 21712 w 21712"/>
                                <a:gd name="connsiteY1" fmla="*/ 0 h 10000"/>
                                <a:gd name="connsiteX2" fmla="*/ 21712 w 21712"/>
                                <a:gd name="connsiteY2" fmla="*/ 8842 h 10000"/>
                                <a:gd name="connsiteX3" fmla="*/ 5000 w 21712"/>
                                <a:gd name="connsiteY3" fmla="*/ 10000 h 10000"/>
                                <a:gd name="connsiteX4" fmla="*/ 0 w 21712"/>
                                <a:gd name="connsiteY4" fmla="*/ 8674 h 10000"/>
                                <a:gd name="connsiteX5" fmla="*/ 0 w 21712"/>
                                <a:gd name="connsiteY5" fmla="*/ 0 h 10000"/>
                                <a:gd name="connsiteX0" fmla="*/ 0 w 21712"/>
                                <a:gd name="connsiteY0" fmla="*/ 0 h 10000"/>
                                <a:gd name="connsiteX1" fmla="*/ 21712 w 21712"/>
                                <a:gd name="connsiteY1" fmla="*/ 0 h 10000"/>
                                <a:gd name="connsiteX2" fmla="*/ 21712 w 21712"/>
                                <a:gd name="connsiteY2" fmla="*/ 8922 h 10000"/>
                                <a:gd name="connsiteX3" fmla="*/ 5000 w 21712"/>
                                <a:gd name="connsiteY3" fmla="*/ 10000 h 10000"/>
                                <a:gd name="connsiteX4" fmla="*/ 0 w 21712"/>
                                <a:gd name="connsiteY4" fmla="*/ 8674 h 10000"/>
                                <a:gd name="connsiteX5" fmla="*/ 0 w 21712"/>
                                <a:gd name="connsiteY5" fmla="*/ 0 h 10000"/>
                                <a:gd name="connsiteX0" fmla="*/ 0 w 21906"/>
                                <a:gd name="connsiteY0" fmla="*/ 0 h 10000"/>
                                <a:gd name="connsiteX1" fmla="*/ 21712 w 21906"/>
                                <a:gd name="connsiteY1" fmla="*/ 0 h 10000"/>
                                <a:gd name="connsiteX2" fmla="*/ 21906 w 21906"/>
                                <a:gd name="connsiteY2" fmla="*/ 8901 h 10000"/>
                                <a:gd name="connsiteX3" fmla="*/ 5000 w 21906"/>
                                <a:gd name="connsiteY3" fmla="*/ 10000 h 10000"/>
                                <a:gd name="connsiteX4" fmla="*/ 0 w 21906"/>
                                <a:gd name="connsiteY4" fmla="*/ 8674 h 10000"/>
                                <a:gd name="connsiteX5" fmla="*/ 0 w 21906"/>
                                <a:gd name="connsiteY5" fmla="*/ 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906" h="10000">
                                  <a:moveTo>
                                    <a:pt x="0" y="0"/>
                                  </a:moveTo>
                                  <a:lnTo>
                                    <a:pt x="21712" y="0"/>
                                  </a:lnTo>
                                  <a:cubicBezTo>
                                    <a:pt x="21777" y="2967"/>
                                    <a:pt x="21841" y="5934"/>
                                    <a:pt x="21906" y="8901"/>
                                  </a:cubicBezTo>
                                  <a:lnTo>
                                    <a:pt x="5000" y="10000"/>
                                  </a:lnTo>
                                  <a:lnTo>
                                    <a:pt x="0" y="8674"/>
                                  </a:lnTo>
                                  <a:lnTo>
                                    <a:pt x="0"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Off-page Connector 18"/>
                          <wps:cNvSpPr/>
                          <wps:spPr>
                            <a:xfrm>
                              <a:off x="2294467" y="0"/>
                              <a:ext cx="5264806" cy="1488722"/>
                            </a:xfrm>
                            <a:custGeom>
                              <a:avLst/>
                              <a:gdLst>
                                <a:gd name="connsiteX0" fmla="*/ 0 w 10000"/>
                                <a:gd name="connsiteY0" fmla="*/ 0 h 10000"/>
                                <a:gd name="connsiteX1" fmla="*/ 10000 w 10000"/>
                                <a:gd name="connsiteY1" fmla="*/ 0 h 10000"/>
                                <a:gd name="connsiteX2" fmla="*/ 10000 w 10000"/>
                                <a:gd name="connsiteY2" fmla="*/ 8000 h 10000"/>
                                <a:gd name="connsiteX3" fmla="*/ 5000 w 10000"/>
                                <a:gd name="connsiteY3" fmla="*/ 10000 h 10000"/>
                                <a:gd name="connsiteX4" fmla="*/ 0 w 10000"/>
                                <a:gd name="connsiteY4" fmla="*/ 8000 h 10000"/>
                                <a:gd name="connsiteX5" fmla="*/ 0 w 10000"/>
                                <a:gd name="connsiteY5" fmla="*/ 0 h 10000"/>
                                <a:gd name="connsiteX0" fmla="*/ 0 w 10000"/>
                                <a:gd name="connsiteY0" fmla="*/ 0 h 10000"/>
                                <a:gd name="connsiteX1" fmla="*/ 10000 w 10000"/>
                                <a:gd name="connsiteY1" fmla="*/ 0 h 10000"/>
                                <a:gd name="connsiteX2" fmla="*/ 10000 w 10000"/>
                                <a:gd name="connsiteY2" fmla="*/ 8000 h 10000"/>
                                <a:gd name="connsiteX3" fmla="*/ 5000 w 10000"/>
                                <a:gd name="connsiteY3" fmla="*/ 10000 h 10000"/>
                                <a:gd name="connsiteX4" fmla="*/ 0 w 10000"/>
                                <a:gd name="connsiteY4" fmla="*/ 8674 h 10000"/>
                                <a:gd name="connsiteX5" fmla="*/ 0 w 10000"/>
                                <a:gd name="connsiteY5" fmla="*/ 0 h 10000"/>
                                <a:gd name="connsiteX0" fmla="*/ 0 w 21712"/>
                                <a:gd name="connsiteY0" fmla="*/ 0 h 10000"/>
                                <a:gd name="connsiteX1" fmla="*/ 10000 w 21712"/>
                                <a:gd name="connsiteY1" fmla="*/ 0 h 10000"/>
                                <a:gd name="connsiteX2" fmla="*/ 21712 w 21712"/>
                                <a:gd name="connsiteY2" fmla="*/ 8842 h 10000"/>
                                <a:gd name="connsiteX3" fmla="*/ 5000 w 21712"/>
                                <a:gd name="connsiteY3" fmla="*/ 10000 h 10000"/>
                                <a:gd name="connsiteX4" fmla="*/ 0 w 21712"/>
                                <a:gd name="connsiteY4" fmla="*/ 8674 h 10000"/>
                                <a:gd name="connsiteX5" fmla="*/ 0 w 21712"/>
                                <a:gd name="connsiteY5" fmla="*/ 0 h 10000"/>
                                <a:gd name="connsiteX0" fmla="*/ 0 w 21712"/>
                                <a:gd name="connsiteY0" fmla="*/ 0 h 10000"/>
                                <a:gd name="connsiteX1" fmla="*/ 21712 w 21712"/>
                                <a:gd name="connsiteY1" fmla="*/ 0 h 10000"/>
                                <a:gd name="connsiteX2" fmla="*/ 21712 w 21712"/>
                                <a:gd name="connsiteY2" fmla="*/ 8842 h 10000"/>
                                <a:gd name="connsiteX3" fmla="*/ 5000 w 21712"/>
                                <a:gd name="connsiteY3" fmla="*/ 10000 h 10000"/>
                                <a:gd name="connsiteX4" fmla="*/ 0 w 21712"/>
                                <a:gd name="connsiteY4" fmla="*/ 8674 h 10000"/>
                                <a:gd name="connsiteX5" fmla="*/ 0 w 21712"/>
                                <a:gd name="connsiteY5" fmla="*/ 0 h 10000"/>
                                <a:gd name="connsiteX0" fmla="*/ 0 w 21712"/>
                                <a:gd name="connsiteY0" fmla="*/ 0 h 10000"/>
                                <a:gd name="connsiteX1" fmla="*/ 21712 w 21712"/>
                                <a:gd name="connsiteY1" fmla="*/ 0 h 10000"/>
                                <a:gd name="connsiteX2" fmla="*/ 21712 w 21712"/>
                                <a:gd name="connsiteY2" fmla="*/ 8842 h 10000"/>
                                <a:gd name="connsiteX3" fmla="*/ 5000 w 21712"/>
                                <a:gd name="connsiteY3" fmla="*/ 10000 h 10000"/>
                                <a:gd name="connsiteX4" fmla="*/ 0 w 21712"/>
                                <a:gd name="connsiteY4" fmla="*/ 8910 h 10000"/>
                                <a:gd name="connsiteX5" fmla="*/ 0 w 21712"/>
                                <a:gd name="connsiteY5" fmla="*/ 0 h 10000"/>
                                <a:gd name="connsiteX0" fmla="*/ 0 w 33694"/>
                                <a:gd name="connsiteY0" fmla="*/ 0 h 10525"/>
                                <a:gd name="connsiteX1" fmla="*/ 21712 w 33694"/>
                                <a:gd name="connsiteY1" fmla="*/ 0 h 10525"/>
                                <a:gd name="connsiteX2" fmla="*/ 33694 w 33694"/>
                                <a:gd name="connsiteY2" fmla="*/ 10525 h 10525"/>
                                <a:gd name="connsiteX3" fmla="*/ 5000 w 33694"/>
                                <a:gd name="connsiteY3" fmla="*/ 10000 h 10525"/>
                                <a:gd name="connsiteX4" fmla="*/ 0 w 33694"/>
                                <a:gd name="connsiteY4" fmla="*/ 8910 h 10525"/>
                                <a:gd name="connsiteX5" fmla="*/ 0 w 33694"/>
                                <a:gd name="connsiteY5" fmla="*/ 0 h 10525"/>
                                <a:gd name="connsiteX0" fmla="*/ 0 w 49796"/>
                                <a:gd name="connsiteY0" fmla="*/ 0 h 10525"/>
                                <a:gd name="connsiteX1" fmla="*/ 49796 w 49796"/>
                                <a:gd name="connsiteY1" fmla="*/ 0 h 10525"/>
                                <a:gd name="connsiteX2" fmla="*/ 33694 w 49796"/>
                                <a:gd name="connsiteY2" fmla="*/ 10525 h 10525"/>
                                <a:gd name="connsiteX3" fmla="*/ 5000 w 49796"/>
                                <a:gd name="connsiteY3" fmla="*/ 10000 h 10525"/>
                                <a:gd name="connsiteX4" fmla="*/ 0 w 49796"/>
                                <a:gd name="connsiteY4" fmla="*/ 8910 h 10525"/>
                                <a:gd name="connsiteX5" fmla="*/ 0 w 49796"/>
                                <a:gd name="connsiteY5" fmla="*/ 0 h 10525"/>
                                <a:gd name="connsiteX0" fmla="*/ 0 w 49796"/>
                                <a:gd name="connsiteY0" fmla="*/ 0 h 10000"/>
                                <a:gd name="connsiteX1" fmla="*/ 49796 w 49796"/>
                                <a:gd name="connsiteY1" fmla="*/ 0 h 10000"/>
                                <a:gd name="connsiteX2" fmla="*/ 49796 w 49796"/>
                                <a:gd name="connsiteY2" fmla="*/ 8033 h 10000"/>
                                <a:gd name="connsiteX3" fmla="*/ 5000 w 49796"/>
                                <a:gd name="connsiteY3" fmla="*/ 10000 h 10000"/>
                                <a:gd name="connsiteX4" fmla="*/ 0 w 49796"/>
                                <a:gd name="connsiteY4" fmla="*/ 8910 h 10000"/>
                                <a:gd name="connsiteX5" fmla="*/ 0 w 49796"/>
                                <a:gd name="connsiteY5" fmla="*/ 0 h 10000"/>
                                <a:gd name="connsiteX0" fmla="*/ 0 w 49796"/>
                                <a:gd name="connsiteY0" fmla="*/ 0 h 10525"/>
                                <a:gd name="connsiteX1" fmla="*/ 49796 w 49796"/>
                                <a:gd name="connsiteY1" fmla="*/ 0 h 10525"/>
                                <a:gd name="connsiteX2" fmla="*/ 49796 w 49796"/>
                                <a:gd name="connsiteY2" fmla="*/ 8033 h 10525"/>
                                <a:gd name="connsiteX3" fmla="*/ 33964 w 49796"/>
                                <a:gd name="connsiteY3" fmla="*/ 10525 h 10525"/>
                                <a:gd name="connsiteX4" fmla="*/ 0 w 49796"/>
                                <a:gd name="connsiteY4" fmla="*/ 8910 h 10525"/>
                                <a:gd name="connsiteX5" fmla="*/ 0 w 49796"/>
                                <a:gd name="connsiteY5" fmla="*/ 0 h 10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9796" h="10525">
                                  <a:moveTo>
                                    <a:pt x="0" y="0"/>
                                  </a:moveTo>
                                  <a:lnTo>
                                    <a:pt x="49796" y="0"/>
                                  </a:lnTo>
                                  <a:lnTo>
                                    <a:pt x="49796" y="8033"/>
                                  </a:lnTo>
                                  <a:lnTo>
                                    <a:pt x="33964" y="10525"/>
                                  </a:lnTo>
                                  <a:lnTo>
                                    <a:pt x="0" y="8910"/>
                                  </a:lnTo>
                                  <a:lnTo>
                                    <a:pt x="0"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7" name="Rectangle 37"/>
                      <wps:cNvSpPr/>
                      <wps:spPr>
                        <a:xfrm>
                          <a:off x="5055079" y="0"/>
                          <a:ext cx="1756410" cy="10217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BB5266" id="Group 38" o:spid="_x0000_s1026" style="position:absolute;margin-left:0;margin-top:-94.95pt;width:536.35pt;height:109.5pt;z-index:-251644928" coordsize="68114,13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">
              <v:group id="Group 30" o:spid="_x0000_s1027" style="position:absolute;top:345;width:66020;height:13563" coordsize="75592,15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31" o:spid="_x0000_s1028" style="position:absolute;top:651;width:75592;height:14888" coordorigin=",-586" coordsize="75592,1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lowchart: Off-page Connector 18" o:spid="_x0000_s1029" style="position:absolute;top:-586;width:22955;height:14141;visibility:visible;mso-wrap-style:square;v-text-anchor:middle" coordsize="21712,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" path="m,l21712,r,8922l5000,10000,,8674,,xe" fillcolor="#c1dfff [1301]" stroked="f" strokeweight="1pt">
                    <v:stroke joinstyle="miter"/>
                    <v:path arrowok="t" o:connecttype="custom" o:connectlocs="0,0;2295525,0;2295525,1261700;528630,1414145;0,1226629;0,0" o:connectangles="0,0,0,0,0,0"/>
                  </v:shape>
                  <v:shape id="Flowchart: Off-page Connector 18" o:spid="_x0000_s1030" style="position:absolute;left:22944;top:-586;width:52648;height:14886;visibility:visible;mso-wrap-style:square;v-text-anchor:middle" coordsize="49796,1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" path="m,l49796,r,8033l33964,10525,,8910,,xe" fillcolor="#c1dfff [1301]" stroked="f" strokeweight="1pt">
                    <v:stroke joinstyle="miter"/>
                    <v:path arrowok="t" o:connecttype="custom" o:connectlocs="0,0;5264806,0;5264806,1136238;3590928,1488722;0,1260286;0,0" o:connectangles="0,0,0,0,0,0"/>
                  </v:shape>
                </v:group>
                <v:group id="Group 34" o:spid="_x0000_s1031" style="position:absolute;width:75592;height:14887" coordorigin="" coordsize="75592,1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lowchart: Off-page Connector 18" o:spid="_x0000_s1032" style="position:absolute;width:23160;height:14141;visibility:visible;mso-wrap-style:square;v-text-anchor:middle" coordsize="21906,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" path="m,l21712,v65,2967,129,5934,194,8901l5000,10000,,8674,,xe" fillcolor="white [3212]" stroked="f" strokeweight="1pt">
                    <v:stroke joinstyle="miter"/>
                    <v:path arrowok="t" o:connecttype="custom" o:connectlocs="0,0;2295525,0;2316036,1258730;528631,1414145;0,1226629;0,0" o:connectangles="0,0,0,0,0,0"/>
                  </v:shape>
                  <v:shape id="Flowchart: Off-page Connector 18" o:spid="_x0000_s1033" style="position:absolute;left:22944;width:52648;height:14887;visibility:visible;mso-wrap-style:square;v-text-anchor:middle" coordsize="49796,1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" path="m,l49796,r,8033l33964,10525,,8910,,xe" fillcolor="white [3212]" stroked="f" strokeweight="1pt">
                    <v:stroke joinstyle="miter"/>
                    <v:path arrowok="t" o:connecttype="custom" o:connectlocs="0,0;5264806,0;5264806,1136238;3590928,1488722;0,1260286;0,0" o:connectangles="0,0,0,0,0,0"/>
                  </v:shape>
                </v:group>
              </v:group>
              <v:rect id="Rectangle 37" o:spid="_x0000_s1034" style="position:absolute;left:50550;width:17564;height:10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" fillcolor="white [3212]" stroked="f" strokeweight="1pt"/>
            </v:group>
          </w:pict>
        </mc:Fallback>
      </mc:AlternateContent>
    </w:r>
    <w:r w:rsidR="00DD6955">
      <w:rPr>
        <w:noProof/>
        <w:sz w:val="17"/>
      </w:rPr>
      <mc:AlternateContent>
        <mc:Choice Requires="wps">
          <w:drawing>
            <wp:anchor distT="0" distB="0" distL="114300" distR="114300" simplePos="0" relativeHeight="251654139" behindDoc="1" locked="0" layoutInCell="1" allowOverlap="1">
              <wp:simplePos x="0" y="0"/>
              <wp:positionH relativeFrom="column">
                <wp:posOffset>6609163</wp:posOffset>
              </wp:positionH>
              <wp:positionV relativeFrom="paragraph">
                <wp:posOffset>111552</wp:posOffset>
              </wp:positionV>
              <wp:extent cx="374682" cy="948201"/>
              <wp:effectExtent l="0" t="0" r="6350" b="4445"/>
              <wp:wrapNone/>
              <wp:docPr id="29" name="Rectangle 29"/>
              <wp:cNvGraphicFramePr/>
              <a:graphic xmlns:a="http://schemas.openxmlformats.org/drawingml/2006/main">
                <a:graphicData uri="http://schemas.microsoft.com/office/word/2010/wordprocessingShape">
                  <wps:wsp>
                    <wps:cNvSpPr/>
                    <wps:spPr>
                      <a:xfrm>
                        <a:off x="0" y="0"/>
                        <a:ext cx="374682" cy="94820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6233D" id="Rectangle 29" o:spid="_x0000_s1026" style="position:absolute;margin-left:520.4pt;margin-top:8.8pt;width:29.5pt;height:74.65pt;z-index:-2516623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" fillcolor="white [3212]" stroked="f" strokeweight="1pt"/>
          </w:pict>
        </mc:Fallback>
      </mc:AlternateContent>
    </w:r>
    <w:r w:rsidR="001D5697">
      <w:rPr>
        <w:sz w:val="17"/>
      </w:rPr>
      <w:tab/>
    </w:r>
    <w:r w:rsidR="001D5697">
      <w:rPr>
        <w:sz w:val="17"/>
      </w:rPr>
      <w:tab/>
    </w:r>
  </w:p>
  <w:p w:rsidR="007E3B71" w:rsidRPr="006140C9" w:rsidRDefault="00546D37" w:rsidP="00DD6955">
    <w:pPr>
      <w:pStyle w:val="Footer"/>
      <w:tabs>
        <w:tab w:val="clear" w:pos="4680"/>
        <w:tab w:val="clear" w:pos="9360"/>
        <w:tab w:val="left" w:pos="2785"/>
      </w:tabs>
      <w:ind w:left="-1440" w:right="-694"/>
    </w:pPr>
    <w:r>
      <w:rPr>
        <w:noProof/>
      </w:rPr>
      <mc:AlternateContent>
        <mc:Choice Requires="wps">
          <w:drawing>
            <wp:anchor distT="0" distB="0" distL="114300" distR="114300" simplePos="0" relativeHeight="251664384" behindDoc="1" locked="0" layoutInCell="1" allowOverlap="1">
              <wp:simplePos x="0" y="0"/>
              <wp:positionH relativeFrom="column">
                <wp:posOffset>5599430</wp:posOffset>
              </wp:positionH>
              <wp:positionV relativeFrom="paragraph">
                <wp:posOffset>106045</wp:posOffset>
              </wp:positionV>
              <wp:extent cx="1047115" cy="259715"/>
              <wp:effectExtent l="0" t="0" r="635" b="6985"/>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115" cy="259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94F" w:rsidRDefault="00D5694F" w:rsidP="008145D8">
                          <w:pPr>
                            <w:spacing w:line="198" w:lineRule="exact"/>
                            <w:ind w:right="18"/>
                            <w:jc w:val="right"/>
                            <w:rPr>
                              <w:rFonts w:ascii="Calibri" w:hAnsi="Calibri"/>
                              <w:sz w:val="17"/>
                            </w:rPr>
                          </w:pPr>
                          <w:r>
                            <w:rPr>
                              <w:rFonts w:ascii="Wingdings" w:hAnsi="Wingdings"/>
                              <w:color w:val="66B2FF"/>
                              <w:sz w:val="17"/>
                            </w:rPr>
                            <w:t></w:t>
                          </w:r>
                          <w:r>
                            <w:rPr>
                              <w:color w:val="66B2FF"/>
                              <w:sz w:val="17"/>
                            </w:rPr>
                            <w:t xml:space="preserve"> </w:t>
                          </w:r>
                          <w:r w:rsidR="008145D8" w:rsidRPr="004F4E36">
                            <w:rPr>
                              <w:rFonts w:ascii="Calibri" w:hAnsi="Calibri"/>
                              <w:color w:val="4C4C4C" w:themeColor="accent4"/>
                              <w:sz w:val="17"/>
                            </w:rPr>
                            <w:t>info@primexm.com</w:t>
                          </w:r>
                          <w:r w:rsidRPr="00F66FA3">
                            <w:rPr>
                              <w:rFonts w:ascii="Calibri" w:hAnsi="Calibri"/>
                              <w:color w:val="FFFFFF" w:themeColor="background1"/>
                              <w:sz w:val="17"/>
                            </w:rPr>
                            <w:br/>
                          </w:r>
                          <w:r>
                            <w:rPr>
                              <w:rFonts w:ascii="Wingdings" w:hAnsi="Wingdings"/>
                              <w:color w:val="66B2FF"/>
                              <w:sz w:val="17"/>
                            </w:rPr>
                            <w:t></w:t>
                          </w:r>
                          <w:r>
                            <w:rPr>
                              <w:color w:val="66B2FF"/>
                              <w:sz w:val="17"/>
                            </w:rPr>
                            <w:t xml:space="preserve"> </w:t>
                          </w:r>
                          <w:r w:rsidR="000125A9" w:rsidRPr="004F4E36">
                            <w:rPr>
                              <w:rFonts w:ascii="Calibri" w:hAnsi="Calibri"/>
                              <w:color w:val="4C4C4C" w:themeColor="accent4"/>
                              <w:sz w:val="17"/>
                            </w:rPr>
                            <w:t>+44 203 598 258</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440.9pt;margin-top:8.35pt;width:82.45pt;height:20.4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" filled="f" stroked="f">
              <v:textbox inset="0,0,0,0">
                <w:txbxContent>
                  <w:p w:rsidR="00D5694F" w:rsidRDefault="00D5694F" w:rsidP="008145D8">
                    <w:pPr>
                      <w:spacing w:line="198" w:lineRule="exact"/>
                      <w:ind w:right="18"/>
                      <w:jc w:val="right"/>
                      <w:rPr>
                        <w:rFonts w:ascii="Calibri" w:hAnsi="Calibri"/>
                        <w:sz w:val="17"/>
                      </w:rPr>
                    </w:pPr>
                    <w:r>
                      <w:rPr>
                        <w:rFonts w:ascii="Wingdings" w:hAnsi="Wingdings"/>
                        <w:color w:val="66B2FF"/>
                        <w:sz w:val="17"/>
                      </w:rPr>
                      <w:t></w:t>
                    </w:r>
                    <w:r>
                      <w:rPr>
                        <w:color w:val="66B2FF"/>
                        <w:sz w:val="17"/>
                      </w:rPr>
                      <w:t xml:space="preserve"> </w:t>
                    </w:r>
                    <w:r w:rsidR="008145D8" w:rsidRPr="004F4E36">
                      <w:rPr>
                        <w:rFonts w:ascii="Calibri" w:hAnsi="Calibri"/>
                        <w:color w:val="4C4C4C" w:themeColor="accent4"/>
                        <w:sz w:val="17"/>
                      </w:rPr>
                      <w:t>info@primexm.com</w:t>
                    </w:r>
                    <w:r w:rsidRPr="00F66FA3">
                      <w:rPr>
                        <w:rFonts w:ascii="Calibri" w:hAnsi="Calibri"/>
                        <w:color w:val="FFFFFF" w:themeColor="background1"/>
                        <w:sz w:val="17"/>
                      </w:rPr>
                      <w:br/>
                    </w:r>
                    <w:r>
                      <w:rPr>
                        <w:rFonts w:ascii="Wingdings" w:hAnsi="Wingdings"/>
                        <w:color w:val="66B2FF"/>
                        <w:sz w:val="17"/>
                      </w:rPr>
                      <w:t></w:t>
                    </w:r>
                    <w:r>
                      <w:rPr>
                        <w:color w:val="66B2FF"/>
                        <w:sz w:val="17"/>
                      </w:rPr>
                      <w:t xml:space="preserve"> </w:t>
                    </w:r>
                    <w:r w:rsidR="000125A9" w:rsidRPr="004F4E36">
                      <w:rPr>
                        <w:rFonts w:ascii="Calibri" w:hAnsi="Calibri"/>
                        <w:color w:val="4C4C4C" w:themeColor="accent4"/>
                        <w:sz w:val="17"/>
                      </w:rPr>
                      <w:t>+44 203 598 258</w:t>
                    </w:r>
                  </w:p>
                </w:txbxContent>
              </v:textbox>
            </v:shape>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column">
                <wp:posOffset>1654175</wp:posOffset>
              </wp:positionH>
              <wp:positionV relativeFrom="paragraph">
                <wp:posOffset>90805</wp:posOffset>
              </wp:positionV>
              <wp:extent cx="0" cy="294005"/>
              <wp:effectExtent l="0" t="0" r="38100" b="29845"/>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4005"/>
                      </a:xfrm>
                      <a:prstGeom prst="line">
                        <a:avLst/>
                      </a:prstGeom>
                      <a:noFill/>
                      <a:ln w="6350">
                        <a:solidFill>
                          <a:srgbClr val="66B2FF"/>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D2FC105" id="Line 1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30.25pt,7.15pt" to="130.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" strokecolor="#66b2ff" strokeweight=".5pt"/>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column">
                <wp:posOffset>5097145</wp:posOffset>
              </wp:positionH>
              <wp:positionV relativeFrom="paragraph">
                <wp:posOffset>90805</wp:posOffset>
              </wp:positionV>
              <wp:extent cx="0" cy="294005"/>
              <wp:effectExtent l="0" t="0" r="38100" b="29845"/>
              <wp:wrapNone/>
              <wp:docPr id="1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4005"/>
                      </a:xfrm>
                      <a:prstGeom prst="line">
                        <a:avLst/>
                      </a:prstGeom>
                      <a:noFill/>
                      <a:ln w="6350">
                        <a:solidFill>
                          <a:srgbClr val="66B2FF"/>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E2BF807" id="Line 13"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401.35pt,7.15pt" to="401.3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" strokecolor="#66b2ff" strokeweight=".5pt"/>
          </w:pict>
        </mc:Fallback>
      </mc:AlternateContent>
    </w:r>
    <w:r>
      <w:rPr>
        <w:noProof/>
      </w:rPr>
      <mc:AlternateContent>
        <mc:Choice Requires="wps">
          <w:drawing>
            <wp:anchor distT="0" distB="0" distL="114300" distR="114300" simplePos="0" relativeHeight="251662336" behindDoc="1" locked="0" layoutInCell="1" allowOverlap="1">
              <wp:simplePos x="0" y="0"/>
              <wp:positionH relativeFrom="column">
                <wp:posOffset>10795</wp:posOffset>
              </wp:positionH>
              <wp:positionV relativeFrom="paragraph">
                <wp:posOffset>170180</wp:posOffset>
              </wp:positionV>
              <wp:extent cx="1203960" cy="152400"/>
              <wp:effectExtent l="0" t="0" r="1524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94F" w:rsidRPr="0087612E" w:rsidRDefault="00B927DA" w:rsidP="00D5694F">
                          <w:pPr>
                            <w:spacing w:line="240" w:lineRule="exact"/>
                            <w:rPr>
                              <w:color w:val="66B2FF" w:themeColor="text2"/>
                              <w:sz w:val="24"/>
                            </w:rPr>
                          </w:pPr>
                          <w:hyperlink r:id="rId1">
                            <w:r w:rsidR="00D5694F" w:rsidRPr="0087612E">
                              <w:rPr>
                                <w:color w:val="66B2FF" w:themeColor="text2"/>
                                <w:spacing w:val="-1"/>
                                <w:sz w:val="24"/>
                              </w:rPr>
                              <w:t>www.primexm.com</w:t>
                            </w:r>
                          </w:hyperlink>
                        </w:p>
                      </w:txbxContent>
                    </wps:txbx>
                    <wps:bodyPr rot="0" vert="horz" wrap="square" lIns="0" tIns="0" rIns="0" bIns="0" anchor="t" anchorCtr="0" upright="1">
                      <a:noAutofit/>
                    </wps:bodyPr>
                  </wps:wsp>
                </a:graphicData>
              </a:graphic>
            </wp:anchor>
          </w:drawing>
        </mc:Choice>
        <mc:Fallback>
          <w:pict>
            <v:shape id="Text Box 14" o:spid="_x0000_s1027" type="#_x0000_t202" style="position:absolute;left:0;text-align:left;margin-left:.85pt;margin-top:13.4pt;width:94.8pt;height:1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" filled="f" stroked="f">
              <v:textbox inset="0,0,0,0">
                <w:txbxContent>
                  <w:p w:rsidR="00D5694F" w:rsidRPr="0087612E" w:rsidRDefault="00B927DA" w:rsidP="00D5694F">
                    <w:pPr>
                      <w:spacing w:line="240" w:lineRule="exact"/>
                      <w:rPr>
                        <w:color w:val="66B2FF" w:themeColor="text2"/>
                        <w:sz w:val="24"/>
                      </w:rPr>
                    </w:pPr>
                    <w:hyperlink r:id="rId2">
                      <w:r w:rsidR="00D5694F" w:rsidRPr="0087612E">
                        <w:rPr>
                          <w:color w:val="66B2FF" w:themeColor="text2"/>
                          <w:spacing w:val="-1"/>
                          <w:sz w:val="24"/>
                        </w:rPr>
                        <w:t>www.primexm.com</w:t>
                      </w:r>
                    </w:hyperlink>
                  </w:p>
                </w:txbxContent>
              </v:textbox>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column">
                <wp:posOffset>1997710</wp:posOffset>
              </wp:positionH>
              <wp:positionV relativeFrom="paragraph">
                <wp:posOffset>119751</wp:posOffset>
              </wp:positionV>
              <wp:extent cx="2662555" cy="370840"/>
              <wp:effectExtent l="0" t="0" r="4445" b="1016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37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94F" w:rsidRPr="00F66FA3" w:rsidRDefault="00D5694F" w:rsidP="00D5694F">
                          <w:pPr>
                            <w:spacing w:line="240" w:lineRule="auto"/>
                            <w:jc w:val="center"/>
                            <w:rPr>
                              <w:rFonts w:ascii="Calibri"/>
                              <w:color w:val="FFFFFF" w:themeColor="background1"/>
                              <w:sz w:val="17"/>
                            </w:rPr>
                          </w:pPr>
                          <w:r w:rsidRPr="0087612E">
                            <w:rPr>
                              <w:rFonts w:asciiTheme="majorHAnsi" w:hAnsiTheme="majorHAnsi" w:cstheme="majorHAnsi"/>
                              <w:color w:val="4C4C4C" w:themeColor="text1"/>
                              <w:sz w:val="16"/>
                              <w:szCs w:val="16"/>
                            </w:rPr>
                            <w:t>Market</w:t>
                          </w:r>
                          <w:r w:rsidRPr="0087612E">
                            <w:rPr>
                              <w:rFonts w:asciiTheme="majorHAnsi" w:hAnsiTheme="majorHAnsi" w:cstheme="majorHAnsi"/>
                              <w:color w:val="4C4C4C" w:themeColor="text1"/>
                              <w:spacing w:val="-7"/>
                              <w:sz w:val="16"/>
                              <w:szCs w:val="16"/>
                            </w:rPr>
                            <w:t xml:space="preserve"> </w:t>
                          </w:r>
                          <w:r w:rsidRPr="0087612E">
                            <w:rPr>
                              <w:rFonts w:asciiTheme="majorHAnsi" w:hAnsiTheme="majorHAnsi" w:cstheme="majorHAnsi"/>
                              <w:color w:val="4C4C4C" w:themeColor="text1"/>
                              <w:sz w:val="16"/>
                              <w:szCs w:val="16"/>
                            </w:rPr>
                            <w:t>leading</w:t>
                          </w:r>
                          <w:r w:rsidRPr="0087612E">
                            <w:rPr>
                              <w:rFonts w:asciiTheme="majorHAnsi" w:hAnsiTheme="majorHAnsi" w:cstheme="majorHAnsi"/>
                              <w:color w:val="4C4C4C" w:themeColor="text1"/>
                              <w:spacing w:val="-7"/>
                              <w:sz w:val="16"/>
                              <w:szCs w:val="16"/>
                            </w:rPr>
                            <w:t xml:space="preserve"> </w:t>
                          </w:r>
                          <w:r w:rsidRPr="0087612E">
                            <w:rPr>
                              <w:rFonts w:asciiTheme="majorHAnsi" w:hAnsiTheme="majorHAnsi" w:cstheme="majorHAnsi"/>
                              <w:color w:val="4C4C4C" w:themeColor="text1"/>
                              <w:sz w:val="16"/>
                              <w:szCs w:val="16"/>
                            </w:rPr>
                            <w:t>technology</w:t>
                          </w:r>
                          <w:r w:rsidRPr="0087612E">
                            <w:rPr>
                              <w:rFonts w:asciiTheme="majorHAnsi" w:hAnsiTheme="majorHAnsi" w:cstheme="majorHAnsi"/>
                              <w:color w:val="4C4C4C" w:themeColor="text1"/>
                              <w:spacing w:val="-7"/>
                              <w:sz w:val="16"/>
                              <w:szCs w:val="16"/>
                            </w:rPr>
                            <w:t xml:space="preserve"> </w:t>
                          </w:r>
                          <w:r w:rsidRPr="0087612E">
                            <w:rPr>
                              <w:rFonts w:asciiTheme="majorHAnsi" w:hAnsiTheme="majorHAnsi" w:cstheme="majorHAnsi"/>
                              <w:color w:val="4C4C4C" w:themeColor="text1"/>
                              <w:sz w:val="16"/>
                              <w:szCs w:val="16"/>
                            </w:rPr>
                            <w:t>provider</w:t>
                          </w:r>
                          <w:r w:rsidRPr="0087612E">
                            <w:rPr>
                              <w:rFonts w:asciiTheme="majorHAnsi" w:hAnsiTheme="majorHAnsi" w:cstheme="majorHAnsi"/>
                              <w:color w:val="4C4C4C" w:themeColor="text1"/>
                              <w:spacing w:val="-7"/>
                              <w:sz w:val="16"/>
                              <w:szCs w:val="16"/>
                            </w:rPr>
                            <w:t xml:space="preserve"> </w:t>
                          </w:r>
                          <w:r w:rsidRPr="0087612E">
                            <w:rPr>
                              <w:rFonts w:asciiTheme="majorHAnsi" w:hAnsiTheme="majorHAnsi" w:cstheme="majorHAnsi"/>
                              <w:color w:val="4C4C4C" w:themeColor="text1"/>
                              <w:sz w:val="16"/>
                              <w:szCs w:val="16"/>
                            </w:rPr>
                            <w:t>to</w:t>
                          </w:r>
                          <w:r w:rsidRPr="0087612E">
                            <w:rPr>
                              <w:rFonts w:asciiTheme="majorHAnsi" w:hAnsiTheme="majorHAnsi" w:cstheme="majorHAnsi"/>
                              <w:color w:val="4C4C4C" w:themeColor="text1"/>
                              <w:spacing w:val="-7"/>
                              <w:sz w:val="16"/>
                              <w:szCs w:val="16"/>
                            </w:rPr>
                            <w:t xml:space="preserve"> </w:t>
                          </w:r>
                          <w:r w:rsidRPr="0087612E">
                            <w:rPr>
                              <w:rFonts w:asciiTheme="majorHAnsi" w:hAnsiTheme="majorHAnsi" w:cstheme="majorHAnsi"/>
                              <w:color w:val="4C4C4C" w:themeColor="text1"/>
                              <w:sz w:val="16"/>
                              <w:szCs w:val="16"/>
                            </w:rPr>
                            <w:t>the</w:t>
                          </w:r>
                          <w:r w:rsidRPr="0087612E">
                            <w:rPr>
                              <w:rFonts w:asciiTheme="majorHAnsi" w:hAnsiTheme="majorHAnsi" w:cstheme="majorHAnsi"/>
                              <w:color w:val="4C4C4C" w:themeColor="text1"/>
                              <w:spacing w:val="-7"/>
                              <w:sz w:val="16"/>
                              <w:szCs w:val="16"/>
                            </w:rPr>
                            <w:t xml:space="preserve"> </w:t>
                          </w:r>
                          <w:r w:rsidR="0087612E" w:rsidRPr="0087612E">
                            <w:rPr>
                              <w:rFonts w:asciiTheme="majorHAnsi" w:hAnsiTheme="majorHAnsi" w:cstheme="majorHAnsi"/>
                              <w:color w:val="4C4C4C" w:themeColor="text1"/>
                              <w:sz w:val="16"/>
                              <w:szCs w:val="16"/>
                            </w:rPr>
                            <w:t>finance</w:t>
                          </w:r>
                          <w:r w:rsidR="00C84EA5" w:rsidRPr="0087612E">
                            <w:rPr>
                              <w:rFonts w:asciiTheme="majorHAnsi" w:hAnsiTheme="majorHAnsi" w:cstheme="majorHAnsi"/>
                              <w:color w:val="4C4C4C" w:themeColor="text1"/>
                              <w:spacing w:val="-7"/>
                              <w:sz w:val="16"/>
                              <w:szCs w:val="16"/>
                            </w:rPr>
                            <w:t xml:space="preserve"> </w:t>
                          </w:r>
                          <w:r w:rsidRPr="0087612E">
                            <w:rPr>
                              <w:rFonts w:asciiTheme="majorHAnsi" w:hAnsiTheme="majorHAnsi" w:cstheme="majorHAnsi"/>
                              <w:color w:val="4C4C4C" w:themeColor="text1"/>
                              <w:sz w:val="16"/>
                              <w:szCs w:val="16"/>
                            </w:rPr>
                            <w:t>industry</w:t>
                          </w:r>
                          <w:r w:rsidRPr="00F66FA3">
                            <w:rPr>
                              <w:rFonts w:ascii="Calibri"/>
                              <w:color w:val="FFFFFF" w:themeColor="background1"/>
                              <w:sz w:val="17"/>
                            </w:rPr>
                            <w:br/>
                          </w:r>
                          <w:r w:rsidR="00AB2CD1" w:rsidRPr="00302E3F">
                            <w:rPr>
                              <w:color w:val="4C4C4C" w:themeColor="text1"/>
                              <w:sz w:val="15"/>
                              <w:szCs w:val="15"/>
                            </w:rPr>
                            <w:t xml:space="preserve">Dubai </w:t>
                          </w:r>
                          <w:r w:rsidR="00AB2CD1" w:rsidRPr="00F66FA3">
                            <w:rPr>
                              <w:color w:val="66B2FF"/>
                              <w:sz w:val="15"/>
                              <w:szCs w:val="15"/>
                            </w:rPr>
                            <w:t>|</w:t>
                          </w:r>
                          <w:r w:rsidR="00AB2CD1" w:rsidRPr="00302E3F">
                            <w:rPr>
                              <w:color w:val="4C4C4C" w:themeColor="text1"/>
                              <w:sz w:val="15"/>
                              <w:szCs w:val="15"/>
                            </w:rPr>
                            <w:t xml:space="preserve"> Hong Kong </w:t>
                          </w:r>
                          <w:r w:rsidR="00AB2CD1" w:rsidRPr="00F66FA3">
                            <w:rPr>
                              <w:color w:val="66B2FF"/>
                              <w:sz w:val="15"/>
                              <w:szCs w:val="15"/>
                            </w:rPr>
                            <w:t>|</w:t>
                          </w:r>
                          <w:r w:rsidR="00AB2CD1" w:rsidRPr="00302E3F">
                            <w:rPr>
                              <w:color w:val="4C4C4C" w:themeColor="text1"/>
                              <w:sz w:val="15"/>
                              <w:szCs w:val="15"/>
                            </w:rPr>
                            <w:t xml:space="preserve"> Limassol </w:t>
                          </w:r>
                          <w:r w:rsidR="00AB2CD1" w:rsidRPr="00F66FA3">
                            <w:rPr>
                              <w:color w:val="66B2FF"/>
                              <w:sz w:val="15"/>
                              <w:szCs w:val="15"/>
                            </w:rPr>
                            <w:t>|</w:t>
                          </w:r>
                          <w:r w:rsidR="00AB2CD1" w:rsidRPr="00302E3F">
                            <w:rPr>
                              <w:color w:val="4C4C4C" w:themeColor="text1"/>
                              <w:sz w:val="15"/>
                              <w:szCs w:val="15"/>
                            </w:rPr>
                            <w:t xml:space="preserve"> Shanghai </w:t>
                          </w:r>
                          <w:r w:rsidR="00AB2CD1" w:rsidRPr="00F66FA3">
                            <w:rPr>
                              <w:color w:val="66B2FF"/>
                              <w:sz w:val="15"/>
                              <w:szCs w:val="15"/>
                            </w:rPr>
                            <w:t>|</w:t>
                          </w:r>
                          <w:r w:rsidR="00AB2CD1" w:rsidRPr="00302E3F">
                            <w:rPr>
                              <w:color w:val="4C4C4C" w:themeColor="text1"/>
                              <w:sz w:val="15"/>
                              <w:szCs w:val="15"/>
                            </w:rPr>
                            <w:t xml:space="preserve"> London</w:t>
                          </w:r>
                        </w:p>
                      </w:txbxContent>
                    </wps:txbx>
                    <wps:bodyPr rot="0" vert="horz" wrap="square" lIns="0" tIns="0" rIns="0" bIns="0" anchor="t" anchorCtr="0" upright="1">
                      <a:noAutofit/>
                    </wps:bodyPr>
                  </wps:wsp>
                </a:graphicData>
              </a:graphic>
            </wp:anchor>
          </w:drawing>
        </mc:Choice>
        <mc:Fallback>
          <w:pict>
            <v:shape id="Text Box 15" o:spid="_x0000_s1028" type="#_x0000_t202" style="position:absolute;left:0;text-align:left;margin-left:157.3pt;margin-top:9.45pt;width:209.65pt;height:29.2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" filled="f" stroked="f">
              <v:textbox inset="0,0,0,0">
                <w:txbxContent>
                  <w:p w:rsidR="00D5694F" w:rsidRPr="00F66FA3" w:rsidRDefault="00D5694F" w:rsidP="00D5694F">
                    <w:pPr>
                      <w:spacing w:line="240" w:lineRule="auto"/>
                      <w:jc w:val="center"/>
                      <w:rPr>
                        <w:rFonts w:ascii="Calibri"/>
                        <w:color w:val="FFFFFF" w:themeColor="background1"/>
                        <w:sz w:val="17"/>
                      </w:rPr>
                    </w:pPr>
                    <w:r w:rsidRPr="0087612E">
                      <w:rPr>
                        <w:rFonts w:asciiTheme="majorHAnsi" w:hAnsiTheme="majorHAnsi" w:cstheme="majorHAnsi"/>
                        <w:color w:val="4C4C4C" w:themeColor="text1"/>
                        <w:sz w:val="16"/>
                        <w:szCs w:val="16"/>
                      </w:rPr>
                      <w:t>Market</w:t>
                    </w:r>
                    <w:r w:rsidRPr="0087612E">
                      <w:rPr>
                        <w:rFonts w:asciiTheme="majorHAnsi" w:hAnsiTheme="majorHAnsi" w:cstheme="majorHAnsi"/>
                        <w:color w:val="4C4C4C" w:themeColor="text1"/>
                        <w:spacing w:val="-7"/>
                        <w:sz w:val="16"/>
                        <w:szCs w:val="16"/>
                      </w:rPr>
                      <w:t xml:space="preserve"> </w:t>
                    </w:r>
                    <w:r w:rsidRPr="0087612E">
                      <w:rPr>
                        <w:rFonts w:asciiTheme="majorHAnsi" w:hAnsiTheme="majorHAnsi" w:cstheme="majorHAnsi"/>
                        <w:color w:val="4C4C4C" w:themeColor="text1"/>
                        <w:sz w:val="16"/>
                        <w:szCs w:val="16"/>
                      </w:rPr>
                      <w:t>leading</w:t>
                    </w:r>
                    <w:r w:rsidRPr="0087612E">
                      <w:rPr>
                        <w:rFonts w:asciiTheme="majorHAnsi" w:hAnsiTheme="majorHAnsi" w:cstheme="majorHAnsi"/>
                        <w:color w:val="4C4C4C" w:themeColor="text1"/>
                        <w:spacing w:val="-7"/>
                        <w:sz w:val="16"/>
                        <w:szCs w:val="16"/>
                      </w:rPr>
                      <w:t xml:space="preserve"> </w:t>
                    </w:r>
                    <w:r w:rsidRPr="0087612E">
                      <w:rPr>
                        <w:rFonts w:asciiTheme="majorHAnsi" w:hAnsiTheme="majorHAnsi" w:cstheme="majorHAnsi"/>
                        <w:color w:val="4C4C4C" w:themeColor="text1"/>
                        <w:sz w:val="16"/>
                        <w:szCs w:val="16"/>
                      </w:rPr>
                      <w:t>technology</w:t>
                    </w:r>
                    <w:r w:rsidRPr="0087612E">
                      <w:rPr>
                        <w:rFonts w:asciiTheme="majorHAnsi" w:hAnsiTheme="majorHAnsi" w:cstheme="majorHAnsi"/>
                        <w:color w:val="4C4C4C" w:themeColor="text1"/>
                        <w:spacing w:val="-7"/>
                        <w:sz w:val="16"/>
                        <w:szCs w:val="16"/>
                      </w:rPr>
                      <w:t xml:space="preserve"> </w:t>
                    </w:r>
                    <w:r w:rsidRPr="0087612E">
                      <w:rPr>
                        <w:rFonts w:asciiTheme="majorHAnsi" w:hAnsiTheme="majorHAnsi" w:cstheme="majorHAnsi"/>
                        <w:color w:val="4C4C4C" w:themeColor="text1"/>
                        <w:sz w:val="16"/>
                        <w:szCs w:val="16"/>
                      </w:rPr>
                      <w:t>provider</w:t>
                    </w:r>
                    <w:r w:rsidRPr="0087612E">
                      <w:rPr>
                        <w:rFonts w:asciiTheme="majorHAnsi" w:hAnsiTheme="majorHAnsi" w:cstheme="majorHAnsi"/>
                        <w:color w:val="4C4C4C" w:themeColor="text1"/>
                        <w:spacing w:val="-7"/>
                        <w:sz w:val="16"/>
                        <w:szCs w:val="16"/>
                      </w:rPr>
                      <w:t xml:space="preserve"> </w:t>
                    </w:r>
                    <w:r w:rsidRPr="0087612E">
                      <w:rPr>
                        <w:rFonts w:asciiTheme="majorHAnsi" w:hAnsiTheme="majorHAnsi" w:cstheme="majorHAnsi"/>
                        <w:color w:val="4C4C4C" w:themeColor="text1"/>
                        <w:sz w:val="16"/>
                        <w:szCs w:val="16"/>
                      </w:rPr>
                      <w:t>to</w:t>
                    </w:r>
                    <w:r w:rsidRPr="0087612E">
                      <w:rPr>
                        <w:rFonts w:asciiTheme="majorHAnsi" w:hAnsiTheme="majorHAnsi" w:cstheme="majorHAnsi"/>
                        <w:color w:val="4C4C4C" w:themeColor="text1"/>
                        <w:spacing w:val="-7"/>
                        <w:sz w:val="16"/>
                        <w:szCs w:val="16"/>
                      </w:rPr>
                      <w:t xml:space="preserve"> </w:t>
                    </w:r>
                    <w:r w:rsidRPr="0087612E">
                      <w:rPr>
                        <w:rFonts w:asciiTheme="majorHAnsi" w:hAnsiTheme="majorHAnsi" w:cstheme="majorHAnsi"/>
                        <w:color w:val="4C4C4C" w:themeColor="text1"/>
                        <w:sz w:val="16"/>
                        <w:szCs w:val="16"/>
                      </w:rPr>
                      <w:t>the</w:t>
                    </w:r>
                    <w:r w:rsidRPr="0087612E">
                      <w:rPr>
                        <w:rFonts w:asciiTheme="majorHAnsi" w:hAnsiTheme="majorHAnsi" w:cstheme="majorHAnsi"/>
                        <w:color w:val="4C4C4C" w:themeColor="text1"/>
                        <w:spacing w:val="-7"/>
                        <w:sz w:val="16"/>
                        <w:szCs w:val="16"/>
                      </w:rPr>
                      <w:t xml:space="preserve"> </w:t>
                    </w:r>
                    <w:r w:rsidR="0087612E" w:rsidRPr="0087612E">
                      <w:rPr>
                        <w:rFonts w:asciiTheme="majorHAnsi" w:hAnsiTheme="majorHAnsi" w:cstheme="majorHAnsi"/>
                        <w:color w:val="4C4C4C" w:themeColor="text1"/>
                        <w:sz w:val="16"/>
                        <w:szCs w:val="16"/>
                      </w:rPr>
                      <w:t>finance</w:t>
                    </w:r>
                    <w:r w:rsidR="00C84EA5" w:rsidRPr="0087612E">
                      <w:rPr>
                        <w:rFonts w:asciiTheme="majorHAnsi" w:hAnsiTheme="majorHAnsi" w:cstheme="majorHAnsi"/>
                        <w:color w:val="4C4C4C" w:themeColor="text1"/>
                        <w:spacing w:val="-7"/>
                        <w:sz w:val="16"/>
                        <w:szCs w:val="16"/>
                      </w:rPr>
                      <w:t xml:space="preserve"> </w:t>
                    </w:r>
                    <w:r w:rsidRPr="0087612E">
                      <w:rPr>
                        <w:rFonts w:asciiTheme="majorHAnsi" w:hAnsiTheme="majorHAnsi" w:cstheme="majorHAnsi"/>
                        <w:color w:val="4C4C4C" w:themeColor="text1"/>
                        <w:sz w:val="16"/>
                        <w:szCs w:val="16"/>
                      </w:rPr>
                      <w:t>industry</w:t>
                    </w:r>
                    <w:r w:rsidRPr="00F66FA3">
                      <w:rPr>
                        <w:rFonts w:ascii="Calibri"/>
                        <w:color w:val="FFFFFF" w:themeColor="background1"/>
                        <w:sz w:val="17"/>
                      </w:rPr>
                      <w:br/>
                    </w:r>
                    <w:r w:rsidR="00AB2CD1" w:rsidRPr="00302E3F">
                      <w:rPr>
                        <w:color w:val="4C4C4C" w:themeColor="text1"/>
                        <w:sz w:val="15"/>
                        <w:szCs w:val="15"/>
                      </w:rPr>
                      <w:t xml:space="preserve">Dubai </w:t>
                    </w:r>
                    <w:r w:rsidR="00AB2CD1" w:rsidRPr="00F66FA3">
                      <w:rPr>
                        <w:color w:val="66B2FF"/>
                        <w:sz w:val="15"/>
                        <w:szCs w:val="15"/>
                      </w:rPr>
                      <w:t>|</w:t>
                    </w:r>
                    <w:r w:rsidR="00AB2CD1" w:rsidRPr="00302E3F">
                      <w:rPr>
                        <w:color w:val="4C4C4C" w:themeColor="text1"/>
                        <w:sz w:val="15"/>
                        <w:szCs w:val="15"/>
                      </w:rPr>
                      <w:t xml:space="preserve"> Hong Kong </w:t>
                    </w:r>
                    <w:r w:rsidR="00AB2CD1" w:rsidRPr="00F66FA3">
                      <w:rPr>
                        <w:color w:val="66B2FF"/>
                        <w:sz w:val="15"/>
                        <w:szCs w:val="15"/>
                      </w:rPr>
                      <w:t>|</w:t>
                    </w:r>
                    <w:r w:rsidR="00AB2CD1" w:rsidRPr="00302E3F">
                      <w:rPr>
                        <w:color w:val="4C4C4C" w:themeColor="text1"/>
                        <w:sz w:val="15"/>
                        <w:szCs w:val="15"/>
                      </w:rPr>
                      <w:t xml:space="preserve"> Limassol </w:t>
                    </w:r>
                    <w:r w:rsidR="00AB2CD1" w:rsidRPr="00F66FA3">
                      <w:rPr>
                        <w:color w:val="66B2FF"/>
                        <w:sz w:val="15"/>
                        <w:szCs w:val="15"/>
                      </w:rPr>
                      <w:t>|</w:t>
                    </w:r>
                    <w:r w:rsidR="00AB2CD1" w:rsidRPr="00302E3F">
                      <w:rPr>
                        <w:color w:val="4C4C4C" w:themeColor="text1"/>
                        <w:sz w:val="15"/>
                        <w:szCs w:val="15"/>
                      </w:rPr>
                      <w:t xml:space="preserve"> Shanghai </w:t>
                    </w:r>
                    <w:r w:rsidR="00AB2CD1" w:rsidRPr="00F66FA3">
                      <w:rPr>
                        <w:color w:val="66B2FF"/>
                        <w:sz w:val="15"/>
                        <w:szCs w:val="15"/>
                      </w:rPr>
                      <w:t>|</w:t>
                    </w:r>
                    <w:r w:rsidR="00AB2CD1" w:rsidRPr="00302E3F">
                      <w:rPr>
                        <w:color w:val="4C4C4C" w:themeColor="text1"/>
                        <w:sz w:val="15"/>
                        <w:szCs w:val="15"/>
                      </w:rPr>
                      <w:t xml:space="preserve"> London</w:t>
                    </w:r>
                  </w:p>
                </w:txbxContent>
              </v:textbox>
            </v:shape>
          </w:pict>
        </mc:Fallback>
      </mc:AlternateContent>
    </w:r>
    <w:r w:rsidR="00DD6955">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7DA" w:rsidRDefault="00B927DA" w:rsidP="00AC0B8A">
      <w:pPr>
        <w:spacing w:after="0" w:line="240" w:lineRule="auto"/>
      </w:pPr>
      <w:r>
        <w:separator/>
      </w:r>
    </w:p>
  </w:footnote>
  <w:footnote w:type="continuationSeparator" w:id="0">
    <w:p w:rsidR="00B927DA" w:rsidRDefault="00B927DA" w:rsidP="00AC0B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B8A" w:rsidRDefault="00321F0B" w:rsidP="005D1C47">
    <w:pPr>
      <w:pStyle w:val="Header"/>
      <w:tabs>
        <w:tab w:val="clear" w:pos="4680"/>
        <w:tab w:val="clear" w:pos="9360"/>
        <w:tab w:val="left" w:pos="2265"/>
      </w:tabs>
      <w:ind w:left="-1440" w:right="-784"/>
    </w:pPr>
    <w:r>
      <w:rPr>
        <w:noProof/>
      </w:rPr>
      <w:drawing>
        <wp:anchor distT="0" distB="0" distL="114300" distR="114300" simplePos="0" relativeHeight="251675648" behindDoc="1" locked="0" layoutInCell="1" allowOverlap="1" wp14:anchorId="7A3ED539" wp14:editId="5786D91A">
          <wp:simplePos x="0" y="0"/>
          <wp:positionH relativeFrom="margin">
            <wp:align>right</wp:align>
          </wp:positionH>
          <wp:positionV relativeFrom="page">
            <wp:posOffset>523875</wp:posOffset>
          </wp:positionV>
          <wp:extent cx="1351915" cy="365760"/>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07.png"/>
                  <pic:cNvPicPr/>
                </pic:nvPicPr>
                <pic:blipFill>
                  <a:blip r:embed="rId1">
                    <a:extLst>
                      <a:ext uri="{28A0092B-C50C-407E-A947-70E740481C1C}">
                        <a14:useLocalDpi xmlns:a14="http://schemas.microsoft.com/office/drawing/2010/main" val="0"/>
                      </a:ext>
                    </a:extLst>
                  </a:blip>
                  <a:stretch>
                    <a:fillRect/>
                  </a:stretch>
                </pic:blipFill>
                <pic:spPr>
                  <a:xfrm>
                    <a:off x="0" y="0"/>
                    <a:ext cx="1351915" cy="3657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73600" behindDoc="1" locked="0" layoutInCell="1" allowOverlap="1" wp14:anchorId="43EC73C4" wp14:editId="6122079C">
              <wp:simplePos x="0" y="0"/>
              <wp:positionH relativeFrom="margin">
                <wp:posOffset>-152401</wp:posOffset>
              </wp:positionH>
              <wp:positionV relativeFrom="paragraph">
                <wp:posOffset>238125</wp:posOffset>
              </wp:positionV>
              <wp:extent cx="7077075" cy="1371600"/>
              <wp:effectExtent l="0" t="0" r="9525" b="0"/>
              <wp:wrapNone/>
              <wp:docPr id="24" name="Group 24"/>
              <wp:cNvGraphicFramePr/>
              <a:graphic xmlns:a="http://schemas.openxmlformats.org/drawingml/2006/main">
                <a:graphicData uri="http://schemas.microsoft.com/office/word/2010/wordprocessingGroup">
                  <wpg:wgp>
                    <wpg:cNvGrpSpPr/>
                    <wpg:grpSpPr>
                      <a:xfrm>
                        <a:off x="0" y="0"/>
                        <a:ext cx="7077075" cy="1371600"/>
                        <a:chOff x="0" y="0"/>
                        <a:chExt cx="7559273" cy="1574441"/>
                      </a:xfrm>
                    </wpg:grpSpPr>
                    <wpg:grpSp>
                      <wpg:cNvPr id="20" name="Group 20"/>
                      <wpg:cNvGrpSpPr/>
                      <wpg:grpSpPr>
                        <a:xfrm>
                          <a:off x="0" y="85719"/>
                          <a:ext cx="7559273" cy="1488722"/>
                          <a:chOff x="0" y="-38106"/>
                          <a:chExt cx="7559273" cy="1488722"/>
                        </a:xfrm>
                      </wpg:grpSpPr>
                      <wps:wsp>
                        <wps:cNvPr id="18" name="Flowchart: Off-page Connector 18"/>
                        <wps:cNvSpPr/>
                        <wps:spPr>
                          <a:xfrm>
                            <a:off x="0" y="-38106"/>
                            <a:ext cx="2295525" cy="1414145"/>
                          </a:xfrm>
                          <a:custGeom>
                            <a:avLst/>
                            <a:gdLst>
                              <a:gd name="connsiteX0" fmla="*/ 0 w 10000"/>
                              <a:gd name="connsiteY0" fmla="*/ 0 h 10000"/>
                              <a:gd name="connsiteX1" fmla="*/ 10000 w 10000"/>
                              <a:gd name="connsiteY1" fmla="*/ 0 h 10000"/>
                              <a:gd name="connsiteX2" fmla="*/ 10000 w 10000"/>
                              <a:gd name="connsiteY2" fmla="*/ 8000 h 10000"/>
                              <a:gd name="connsiteX3" fmla="*/ 5000 w 10000"/>
                              <a:gd name="connsiteY3" fmla="*/ 10000 h 10000"/>
                              <a:gd name="connsiteX4" fmla="*/ 0 w 10000"/>
                              <a:gd name="connsiteY4" fmla="*/ 8000 h 10000"/>
                              <a:gd name="connsiteX5" fmla="*/ 0 w 10000"/>
                              <a:gd name="connsiteY5" fmla="*/ 0 h 10000"/>
                              <a:gd name="connsiteX0" fmla="*/ 0 w 10000"/>
                              <a:gd name="connsiteY0" fmla="*/ 0 h 10000"/>
                              <a:gd name="connsiteX1" fmla="*/ 10000 w 10000"/>
                              <a:gd name="connsiteY1" fmla="*/ 0 h 10000"/>
                              <a:gd name="connsiteX2" fmla="*/ 10000 w 10000"/>
                              <a:gd name="connsiteY2" fmla="*/ 8000 h 10000"/>
                              <a:gd name="connsiteX3" fmla="*/ 5000 w 10000"/>
                              <a:gd name="connsiteY3" fmla="*/ 10000 h 10000"/>
                              <a:gd name="connsiteX4" fmla="*/ 0 w 10000"/>
                              <a:gd name="connsiteY4" fmla="*/ 8674 h 10000"/>
                              <a:gd name="connsiteX5" fmla="*/ 0 w 10000"/>
                              <a:gd name="connsiteY5" fmla="*/ 0 h 10000"/>
                              <a:gd name="connsiteX0" fmla="*/ 0 w 21712"/>
                              <a:gd name="connsiteY0" fmla="*/ 0 h 10000"/>
                              <a:gd name="connsiteX1" fmla="*/ 10000 w 21712"/>
                              <a:gd name="connsiteY1" fmla="*/ 0 h 10000"/>
                              <a:gd name="connsiteX2" fmla="*/ 21712 w 21712"/>
                              <a:gd name="connsiteY2" fmla="*/ 8842 h 10000"/>
                              <a:gd name="connsiteX3" fmla="*/ 5000 w 21712"/>
                              <a:gd name="connsiteY3" fmla="*/ 10000 h 10000"/>
                              <a:gd name="connsiteX4" fmla="*/ 0 w 21712"/>
                              <a:gd name="connsiteY4" fmla="*/ 8674 h 10000"/>
                              <a:gd name="connsiteX5" fmla="*/ 0 w 21712"/>
                              <a:gd name="connsiteY5" fmla="*/ 0 h 10000"/>
                              <a:gd name="connsiteX0" fmla="*/ 0 w 21712"/>
                              <a:gd name="connsiteY0" fmla="*/ 0 h 10000"/>
                              <a:gd name="connsiteX1" fmla="*/ 21712 w 21712"/>
                              <a:gd name="connsiteY1" fmla="*/ 0 h 10000"/>
                              <a:gd name="connsiteX2" fmla="*/ 21712 w 21712"/>
                              <a:gd name="connsiteY2" fmla="*/ 8842 h 10000"/>
                              <a:gd name="connsiteX3" fmla="*/ 5000 w 21712"/>
                              <a:gd name="connsiteY3" fmla="*/ 10000 h 10000"/>
                              <a:gd name="connsiteX4" fmla="*/ 0 w 21712"/>
                              <a:gd name="connsiteY4" fmla="*/ 8674 h 10000"/>
                              <a:gd name="connsiteX5" fmla="*/ 0 w 21712"/>
                              <a:gd name="connsiteY5" fmla="*/ 0 h 10000"/>
                              <a:gd name="connsiteX0" fmla="*/ 0 w 21712"/>
                              <a:gd name="connsiteY0" fmla="*/ 0 h 10000"/>
                              <a:gd name="connsiteX1" fmla="*/ 21712 w 21712"/>
                              <a:gd name="connsiteY1" fmla="*/ 0 h 10000"/>
                              <a:gd name="connsiteX2" fmla="*/ 21712 w 21712"/>
                              <a:gd name="connsiteY2" fmla="*/ 8922 h 10000"/>
                              <a:gd name="connsiteX3" fmla="*/ 5000 w 21712"/>
                              <a:gd name="connsiteY3" fmla="*/ 10000 h 10000"/>
                              <a:gd name="connsiteX4" fmla="*/ 0 w 21712"/>
                              <a:gd name="connsiteY4" fmla="*/ 8674 h 10000"/>
                              <a:gd name="connsiteX5" fmla="*/ 0 w 21712"/>
                              <a:gd name="connsiteY5" fmla="*/ 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712" h="10000">
                                <a:moveTo>
                                  <a:pt x="0" y="0"/>
                                </a:moveTo>
                                <a:lnTo>
                                  <a:pt x="21712" y="0"/>
                                </a:lnTo>
                                <a:lnTo>
                                  <a:pt x="21712" y="8922"/>
                                </a:lnTo>
                                <a:lnTo>
                                  <a:pt x="5000" y="10000"/>
                                </a:lnTo>
                                <a:lnTo>
                                  <a:pt x="0" y="8674"/>
                                </a:lnTo>
                                <a:lnTo>
                                  <a:pt x="0" y="0"/>
                                </a:lnTo>
                                <a:close/>
                              </a:path>
                            </a:pathLst>
                          </a:custGeom>
                          <a:solidFill>
                            <a:srgbClr val="66B2FF">
                              <a:lumMod val="40000"/>
                              <a:lumOff val="6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Off-page Connector 18"/>
                        <wps:cNvSpPr/>
                        <wps:spPr>
                          <a:xfrm>
                            <a:off x="2294467" y="-38106"/>
                            <a:ext cx="5264806" cy="1488722"/>
                          </a:xfrm>
                          <a:custGeom>
                            <a:avLst/>
                            <a:gdLst>
                              <a:gd name="connsiteX0" fmla="*/ 0 w 10000"/>
                              <a:gd name="connsiteY0" fmla="*/ 0 h 10000"/>
                              <a:gd name="connsiteX1" fmla="*/ 10000 w 10000"/>
                              <a:gd name="connsiteY1" fmla="*/ 0 h 10000"/>
                              <a:gd name="connsiteX2" fmla="*/ 10000 w 10000"/>
                              <a:gd name="connsiteY2" fmla="*/ 8000 h 10000"/>
                              <a:gd name="connsiteX3" fmla="*/ 5000 w 10000"/>
                              <a:gd name="connsiteY3" fmla="*/ 10000 h 10000"/>
                              <a:gd name="connsiteX4" fmla="*/ 0 w 10000"/>
                              <a:gd name="connsiteY4" fmla="*/ 8000 h 10000"/>
                              <a:gd name="connsiteX5" fmla="*/ 0 w 10000"/>
                              <a:gd name="connsiteY5" fmla="*/ 0 h 10000"/>
                              <a:gd name="connsiteX0" fmla="*/ 0 w 10000"/>
                              <a:gd name="connsiteY0" fmla="*/ 0 h 10000"/>
                              <a:gd name="connsiteX1" fmla="*/ 10000 w 10000"/>
                              <a:gd name="connsiteY1" fmla="*/ 0 h 10000"/>
                              <a:gd name="connsiteX2" fmla="*/ 10000 w 10000"/>
                              <a:gd name="connsiteY2" fmla="*/ 8000 h 10000"/>
                              <a:gd name="connsiteX3" fmla="*/ 5000 w 10000"/>
                              <a:gd name="connsiteY3" fmla="*/ 10000 h 10000"/>
                              <a:gd name="connsiteX4" fmla="*/ 0 w 10000"/>
                              <a:gd name="connsiteY4" fmla="*/ 8674 h 10000"/>
                              <a:gd name="connsiteX5" fmla="*/ 0 w 10000"/>
                              <a:gd name="connsiteY5" fmla="*/ 0 h 10000"/>
                              <a:gd name="connsiteX0" fmla="*/ 0 w 21712"/>
                              <a:gd name="connsiteY0" fmla="*/ 0 h 10000"/>
                              <a:gd name="connsiteX1" fmla="*/ 10000 w 21712"/>
                              <a:gd name="connsiteY1" fmla="*/ 0 h 10000"/>
                              <a:gd name="connsiteX2" fmla="*/ 21712 w 21712"/>
                              <a:gd name="connsiteY2" fmla="*/ 8842 h 10000"/>
                              <a:gd name="connsiteX3" fmla="*/ 5000 w 21712"/>
                              <a:gd name="connsiteY3" fmla="*/ 10000 h 10000"/>
                              <a:gd name="connsiteX4" fmla="*/ 0 w 21712"/>
                              <a:gd name="connsiteY4" fmla="*/ 8674 h 10000"/>
                              <a:gd name="connsiteX5" fmla="*/ 0 w 21712"/>
                              <a:gd name="connsiteY5" fmla="*/ 0 h 10000"/>
                              <a:gd name="connsiteX0" fmla="*/ 0 w 21712"/>
                              <a:gd name="connsiteY0" fmla="*/ 0 h 10000"/>
                              <a:gd name="connsiteX1" fmla="*/ 21712 w 21712"/>
                              <a:gd name="connsiteY1" fmla="*/ 0 h 10000"/>
                              <a:gd name="connsiteX2" fmla="*/ 21712 w 21712"/>
                              <a:gd name="connsiteY2" fmla="*/ 8842 h 10000"/>
                              <a:gd name="connsiteX3" fmla="*/ 5000 w 21712"/>
                              <a:gd name="connsiteY3" fmla="*/ 10000 h 10000"/>
                              <a:gd name="connsiteX4" fmla="*/ 0 w 21712"/>
                              <a:gd name="connsiteY4" fmla="*/ 8674 h 10000"/>
                              <a:gd name="connsiteX5" fmla="*/ 0 w 21712"/>
                              <a:gd name="connsiteY5" fmla="*/ 0 h 10000"/>
                              <a:gd name="connsiteX0" fmla="*/ 0 w 21712"/>
                              <a:gd name="connsiteY0" fmla="*/ 0 h 10000"/>
                              <a:gd name="connsiteX1" fmla="*/ 21712 w 21712"/>
                              <a:gd name="connsiteY1" fmla="*/ 0 h 10000"/>
                              <a:gd name="connsiteX2" fmla="*/ 21712 w 21712"/>
                              <a:gd name="connsiteY2" fmla="*/ 8842 h 10000"/>
                              <a:gd name="connsiteX3" fmla="*/ 5000 w 21712"/>
                              <a:gd name="connsiteY3" fmla="*/ 10000 h 10000"/>
                              <a:gd name="connsiteX4" fmla="*/ 0 w 21712"/>
                              <a:gd name="connsiteY4" fmla="*/ 8910 h 10000"/>
                              <a:gd name="connsiteX5" fmla="*/ 0 w 21712"/>
                              <a:gd name="connsiteY5" fmla="*/ 0 h 10000"/>
                              <a:gd name="connsiteX0" fmla="*/ 0 w 33694"/>
                              <a:gd name="connsiteY0" fmla="*/ 0 h 10525"/>
                              <a:gd name="connsiteX1" fmla="*/ 21712 w 33694"/>
                              <a:gd name="connsiteY1" fmla="*/ 0 h 10525"/>
                              <a:gd name="connsiteX2" fmla="*/ 33694 w 33694"/>
                              <a:gd name="connsiteY2" fmla="*/ 10525 h 10525"/>
                              <a:gd name="connsiteX3" fmla="*/ 5000 w 33694"/>
                              <a:gd name="connsiteY3" fmla="*/ 10000 h 10525"/>
                              <a:gd name="connsiteX4" fmla="*/ 0 w 33694"/>
                              <a:gd name="connsiteY4" fmla="*/ 8910 h 10525"/>
                              <a:gd name="connsiteX5" fmla="*/ 0 w 33694"/>
                              <a:gd name="connsiteY5" fmla="*/ 0 h 10525"/>
                              <a:gd name="connsiteX0" fmla="*/ 0 w 49796"/>
                              <a:gd name="connsiteY0" fmla="*/ 0 h 10525"/>
                              <a:gd name="connsiteX1" fmla="*/ 49796 w 49796"/>
                              <a:gd name="connsiteY1" fmla="*/ 0 h 10525"/>
                              <a:gd name="connsiteX2" fmla="*/ 33694 w 49796"/>
                              <a:gd name="connsiteY2" fmla="*/ 10525 h 10525"/>
                              <a:gd name="connsiteX3" fmla="*/ 5000 w 49796"/>
                              <a:gd name="connsiteY3" fmla="*/ 10000 h 10525"/>
                              <a:gd name="connsiteX4" fmla="*/ 0 w 49796"/>
                              <a:gd name="connsiteY4" fmla="*/ 8910 h 10525"/>
                              <a:gd name="connsiteX5" fmla="*/ 0 w 49796"/>
                              <a:gd name="connsiteY5" fmla="*/ 0 h 10525"/>
                              <a:gd name="connsiteX0" fmla="*/ 0 w 49796"/>
                              <a:gd name="connsiteY0" fmla="*/ 0 h 10000"/>
                              <a:gd name="connsiteX1" fmla="*/ 49796 w 49796"/>
                              <a:gd name="connsiteY1" fmla="*/ 0 h 10000"/>
                              <a:gd name="connsiteX2" fmla="*/ 49796 w 49796"/>
                              <a:gd name="connsiteY2" fmla="*/ 8033 h 10000"/>
                              <a:gd name="connsiteX3" fmla="*/ 5000 w 49796"/>
                              <a:gd name="connsiteY3" fmla="*/ 10000 h 10000"/>
                              <a:gd name="connsiteX4" fmla="*/ 0 w 49796"/>
                              <a:gd name="connsiteY4" fmla="*/ 8910 h 10000"/>
                              <a:gd name="connsiteX5" fmla="*/ 0 w 49796"/>
                              <a:gd name="connsiteY5" fmla="*/ 0 h 10000"/>
                              <a:gd name="connsiteX0" fmla="*/ 0 w 49796"/>
                              <a:gd name="connsiteY0" fmla="*/ 0 h 10525"/>
                              <a:gd name="connsiteX1" fmla="*/ 49796 w 49796"/>
                              <a:gd name="connsiteY1" fmla="*/ 0 h 10525"/>
                              <a:gd name="connsiteX2" fmla="*/ 49796 w 49796"/>
                              <a:gd name="connsiteY2" fmla="*/ 8033 h 10525"/>
                              <a:gd name="connsiteX3" fmla="*/ 33964 w 49796"/>
                              <a:gd name="connsiteY3" fmla="*/ 10525 h 10525"/>
                              <a:gd name="connsiteX4" fmla="*/ 0 w 49796"/>
                              <a:gd name="connsiteY4" fmla="*/ 8910 h 10525"/>
                              <a:gd name="connsiteX5" fmla="*/ 0 w 49796"/>
                              <a:gd name="connsiteY5" fmla="*/ 0 h 10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9796" h="10525">
                                <a:moveTo>
                                  <a:pt x="0" y="0"/>
                                </a:moveTo>
                                <a:lnTo>
                                  <a:pt x="49796" y="0"/>
                                </a:lnTo>
                                <a:lnTo>
                                  <a:pt x="49796" y="8033"/>
                                </a:lnTo>
                                <a:lnTo>
                                  <a:pt x="33964" y="10525"/>
                                </a:lnTo>
                                <a:lnTo>
                                  <a:pt x="0" y="8910"/>
                                </a:lnTo>
                                <a:lnTo>
                                  <a:pt x="0" y="0"/>
                                </a:lnTo>
                                <a:close/>
                              </a:path>
                            </a:pathLst>
                          </a:custGeom>
                          <a:solidFill>
                            <a:srgbClr val="66B2FF">
                              <a:lumMod val="40000"/>
                              <a:lumOff val="6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 21"/>
                      <wpg:cNvGrpSpPr/>
                      <wpg:grpSpPr>
                        <a:xfrm>
                          <a:off x="0" y="0"/>
                          <a:ext cx="7559272" cy="1488722"/>
                          <a:chOff x="1" y="0"/>
                          <a:chExt cx="7559272" cy="1488722"/>
                        </a:xfrm>
                        <a:gradFill flip="none" rotWithShape="1">
                          <a:gsLst>
                            <a:gs pos="100000">
                              <a:srgbClr val="246BB2">
                                <a:lumMod val="89000"/>
                                <a:lumOff val="11000"/>
                              </a:srgbClr>
                            </a:gs>
                            <a:gs pos="63000">
                              <a:srgbClr val="246BB2">
                                <a:lumMod val="95000"/>
                                <a:lumOff val="5000"/>
                              </a:srgbClr>
                            </a:gs>
                            <a:gs pos="0">
                              <a:srgbClr val="246BB2">
                                <a:lumMod val="60000"/>
                              </a:srgbClr>
                            </a:gs>
                          </a:gsLst>
                          <a:lin ang="10800000" scaled="0"/>
                          <a:tileRect/>
                        </a:gradFill>
                      </wpg:grpSpPr>
                      <wps:wsp>
                        <wps:cNvPr id="22" name="Flowchart: Off-page Connector 18"/>
                        <wps:cNvSpPr/>
                        <wps:spPr>
                          <a:xfrm>
                            <a:off x="1" y="0"/>
                            <a:ext cx="2316036" cy="1414145"/>
                          </a:xfrm>
                          <a:custGeom>
                            <a:avLst/>
                            <a:gdLst>
                              <a:gd name="connsiteX0" fmla="*/ 0 w 10000"/>
                              <a:gd name="connsiteY0" fmla="*/ 0 h 10000"/>
                              <a:gd name="connsiteX1" fmla="*/ 10000 w 10000"/>
                              <a:gd name="connsiteY1" fmla="*/ 0 h 10000"/>
                              <a:gd name="connsiteX2" fmla="*/ 10000 w 10000"/>
                              <a:gd name="connsiteY2" fmla="*/ 8000 h 10000"/>
                              <a:gd name="connsiteX3" fmla="*/ 5000 w 10000"/>
                              <a:gd name="connsiteY3" fmla="*/ 10000 h 10000"/>
                              <a:gd name="connsiteX4" fmla="*/ 0 w 10000"/>
                              <a:gd name="connsiteY4" fmla="*/ 8000 h 10000"/>
                              <a:gd name="connsiteX5" fmla="*/ 0 w 10000"/>
                              <a:gd name="connsiteY5" fmla="*/ 0 h 10000"/>
                              <a:gd name="connsiteX0" fmla="*/ 0 w 10000"/>
                              <a:gd name="connsiteY0" fmla="*/ 0 h 10000"/>
                              <a:gd name="connsiteX1" fmla="*/ 10000 w 10000"/>
                              <a:gd name="connsiteY1" fmla="*/ 0 h 10000"/>
                              <a:gd name="connsiteX2" fmla="*/ 10000 w 10000"/>
                              <a:gd name="connsiteY2" fmla="*/ 8000 h 10000"/>
                              <a:gd name="connsiteX3" fmla="*/ 5000 w 10000"/>
                              <a:gd name="connsiteY3" fmla="*/ 10000 h 10000"/>
                              <a:gd name="connsiteX4" fmla="*/ 0 w 10000"/>
                              <a:gd name="connsiteY4" fmla="*/ 8674 h 10000"/>
                              <a:gd name="connsiteX5" fmla="*/ 0 w 10000"/>
                              <a:gd name="connsiteY5" fmla="*/ 0 h 10000"/>
                              <a:gd name="connsiteX0" fmla="*/ 0 w 21712"/>
                              <a:gd name="connsiteY0" fmla="*/ 0 h 10000"/>
                              <a:gd name="connsiteX1" fmla="*/ 10000 w 21712"/>
                              <a:gd name="connsiteY1" fmla="*/ 0 h 10000"/>
                              <a:gd name="connsiteX2" fmla="*/ 21712 w 21712"/>
                              <a:gd name="connsiteY2" fmla="*/ 8842 h 10000"/>
                              <a:gd name="connsiteX3" fmla="*/ 5000 w 21712"/>
                              <a:gd name="connsiteY3" fmla="*/ 10000 h 10000"/>
                              <a:gd name="connsiteX4" fmla="*/ 0 w 21712"/>
                              <a:gd name="connsiteY4" fmla="*/ 8674 h 10000"/>
                              <a:gd name="connsiteX5" fmla="*/ 0 w 21712"/>
                              <a:gd name="connsiteY5" fmla="*/ 0 h 10000"/>
                              <a:gd name="connsiteX0" fmla="*/ 0 w 21712"/>
                              <a:gd name="connsiteY0" fmla="*/ 0 h 10000"/>
                              <a:gd name="connsiteX1" fmla="*/ 21712 w 21712"/>
                              <a:gd name="connsiteY1" fmla="*/ 0 h 10000"/>
                              <a:gd name="connsiteX2" fmla="*/ 21712 w 21712"/>
                              <a:gd name="connsiteY2" fmla="*/ 8842 h 10000"/>
                              <a:gd name="connsiteX3" fmla="*/ 5000 w 21712"/>
                              <a:gd name="connsiteY3" fmla="*/ 10000 h 10000"/>
                              <a:gd name="connsiteX4" fmla="*/ 0 w 21712"/>
                              <a:gd name="connsiteY4" fmla="*/ 8674 h 10000"/>
                              <a:gd name="connsiteX5" fmla="*/ 0 w 21712"/>
                              <a:gd name="connsiteY5" fmla="*/ 0 h 10000"/>
                              <a:gd name="connsiteX0" fmla="*/ 0 w 21712"/>
                              <a:gd name="connsiteY0" fmla="*/ 0 h 10000"/>
                              <a:gd name="connsiteX1" fmla="*/ 21712 w 21712"/>
                              <a:gd name="connsiteY1" fmla="*/ 0 h 10000"/>
                              <a:gd name="connsiteX2" fmla="*/ 21712 w 21712"/>
                              <a:gd name="connsiteY2" fmla="*/ 8922 h 10000"/>
                              <a:gd name="connsiteX3" fmla="*/ 5000 w 21712"/>
                              <a:gd name="connsiteY3" fmla="*/ 10000 h 10000"/>
                              <a:gd name="connsiteX4" fmla="*/ 0 w 21712"/>
                              <a:gd name="connsiteY4" fmla="*/ 8674 h 10000"/>
                              <a:gd name="connsiteX5" fmla="*/ 0 w 21712"/>
                              <a:gd name="connsiteY5" fmla="*/ 0 h 10000"/>
                              <a:gd name="connsiteX0" fmla="*/ 0 w 21906"/>
                              <a:gd name="connsiteY0" fmla="*/ 0 h 10000"/>
                              <a:gd name="connsiteX1" fmla="*/ 21712 w 21906"/>
                              <a:gd name="connsiteY1" fmla="*/ 0 h 10000"/>
                              <a:gd name="connsiteX2" fmla="*/ 21906 w 21906"/>
                              <a:gd name="connsiteY2" fmla="*/ 8901 h 10000"/>
                              <a:gd name="connsiteX3" fmla="*/ 5000 w 21906"/>
                              <a:gd name="connsiteY3" fmla="*/ 10000 h 10000"/>
                              <a:gd name="connsiteX4" fmla="*/ 0 w 21906"/>
                              <a:gd name="connsiteY4" fmla="*/ 8674 h 10000"/>
                              <a:gd name="connsiteX5" fmla="*/ 0 w 21906"/>
                              <a:gd name="connsiteY5" fmla="*/ 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906" h="10000">
                                <a:moveTo>
                                  <a:pt x="0" y="0"/>
                                </a:moveTo>
                                <a:lnTo>
                                  <a:pt x="21712" y="0"/>
                                </a:lnTo>
                                <a:cubicBezTo>
                                  <a:pt x="21777" y="2967"/>
                                  <a:pt x="21841" y="5934"/>
                                  <a:pt x="21906" y="8901"/>
                                </a:cubicBezTo>
                                <a:lnTo>
                                  <a:pt x="5000" y="10000"/>
                                </a:lnTo>
                                <a:lnTo>
                                  <a:pt x="0" y="8674"/>
                                </a:lnTo>
                                <a:lnTo>
                                  <a:pt x="0" y="0"/>
                                </a:lnTo>
                                <a:close/>
                              </a:path>
                            </a:pathLst>
                          </a:cu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Off-page Connector 18"/>
                        <wps:cNvSpPr/>
                        <wps:spPr>
                          <a:xfrm>
                            <a:off x="2294467" y="0"/>
                            <a:ext cx="5264806" cy="1488722"/>
                          </a:xfrm>
                          <a:custGeom>
                            <a:avLst/>
                            <a:gdLst>
                              <a:gd name="connsiteX0" fmla="*/ 0 w 10000"/>
                              <a:gd name="connsiteY0" fmla="*/ 0 h 10000"/>
                              <a:gd name="connsiteX1" fmla="*/ 10000 w 10000"/>
                              <a:gd name="connsiteY1" fmla="*/ 0 h 10000"/>
                              <a:gd name="connsiteX2" fmla="*/ 10000 w 10000"/>
                              <a:gd name="connsiteY2" fmla="*/ 8000 h 10000"/>
                              <a:gd name="connsiteX3" fmla="*/ 5000 w 10000"/>
                              <a:gd name="connsiteY3" fmla="*/ 10000 h 10000"/>
                              <a:gd name="connsiteX4" fmla="*/ 0 w 10000"/>
                              <a:gd name="connsiteY4" fmla="*/ 8000 h 10000"/>
                              <a:gd name="connsiteX5" fmla="*/ 0 w 10000"/>
                              <a:gd name="connsiteY5" fmla="*/ 0 h 10000"/>
                              <a:gd name="connsiteX0" fmla="*/ 0 w 10000"/>
                              <a:gd name="connsiteY0" fmla="*/ 0 h 10000"/>
                              <a:gd name="connsiteX1" fmla="*/ 10000 w 10000"/>
                              <a:gd name="connsiteY1" fmla="*/ 0 h 10000"/>
                              <a:gd name="connsiteX2" fmla="*/ 10000 w 10000"/>
                              <a:gd name="connsiteY2" fmla="*/ 8000 h 10000"/>
                              <a:gd name="connsiteX3" fmla="*/ 5000 w 10000"/>
                              <a:gd name="connsiteY3" fmla="*/ 10000 h 10000"/>
                              <a:gd name="connsiteX4" fmla="*/ 0 w 10000"/>
                              <a:gd name="connsiteY4" fmla="*/ 8674 h 10000"/>
                              <a:gd name="connsiteX5" fmla="*/ 0 w 10000"/>
                              <a:gd name="connsiteY5" fmla="*/ 0 h 10000"/>
                              <a:gd name="connsiteX0" fmla="*/ 0 w 21712"/>
                              <a:gd name="connsiteY0" fmla="*/ 0 h 10000"/>
                              <a:gd name="connsiteX1" fmla="*/ 10000 w 21712"/>
                              <a:gd name="connsiteY1" fmla="*/ 0 h 10000"/>
                              <a:gd name="connsiteX2" fmla="*/ 21712 w 21712"/>
                              <a:gd name="connsiteY2" fmla="*/ 8842 h 10000"/>
                              <a:gd name="connsiteX3" fmla="*/ 5000 w 21712"/>
                              <a:gd name="connsiteY3" fmla="*/ 10000 h 10000"/>
                              <a:gd name="connsiteX4" fmla="*/ 0 w 21712"/>
                              <a:gd name="connsiteY4" fmla="*/ 8674 h 10000"/>
                              <a:gd name="connsiteX5" fmla="*/ 0 w 21712"/>
                              <a:gd name="connsiteY5" fmla="*/ 0 h 10000"/>
                              <a:gd name="connsiteX0" fmla="*/ 0 w 21712"/>
                              <a:gd name="connsiteY0" fmla="*/ 0 h 10000"/>
                              <a:gd name="connsiteX1" fmla="*/ 21712 w 21712"/>
                              <a:gd name="connsiteY1" fmla="*/ 0 h 10000"/>
                              <a:gd name="connsiteX2" fmla="*/ 21712 w 21712"/>
                              <a:gd name="connsiteY2" fmla="*/ 8842 h 10000"/>
                              <a:gd name="connsiteX3" fmla="*/ 5000 w 21712"/>
                              <a:gd name="connsiteY3" fmla="*/ 10000 h 10000"/>
                              <a:gd name="connsiteX4" fmla="*/ 0 w 21712"/>
                              <a:gd name="connsiteY4" fmla="*/ 8674 h 10000"/>
                              <a:gd name="connsiteX5" fmla="*/ 0 w 21712"/>
                              <a:gd name="connsiteY5" fmla="*/ 0 h 10000"/>
                              <a:gd name="connsiteX0" fmla="*/ 0 w 21712"/>
                              <a:gd name="connsiteY0" fmla="*/ 0 h 10000"/>
                              <a:gd name="connsiteX1" fmla="*/ 21712 w 21712"/>
                              <a:gd name="connsiteY1" fmla="*/ 0 h 10000"/>
                              <a:gd name="connsiteX2" fmla="*/ 21712 w 21712"/>
                              <a:gd name="connsiteY2" fmla="*/ 8842 h 10000"/>
                              <a:gd name="connsiteX3" fmla="*/ 5000 w 21712"/>
                              <a:gd name="connsiteY3" fmla="*/ 10000 h 10000"/>
                              <a:gd name="connsiteX4" fmla="*/ 0 w 21712"/>
                              <a:gd name="connsiteY4" fmla="*/ 8910 h 10000"/>
                              <a:gd name="connsiteX5" fmla="*/ 0 w 21712"/>
                              <a:gd name="connsiteY5" fmla="*/ 0 h 10000"/>
                              <a:gd name="connsiteX0" fmla="*/ 0 w 33694"/>
                              <a:gd name="connsiteY0" fmla="*/ 0 h 10525"/>
                              <a:gd name="connsiteX1" fmla="*/ 21712 w 33694"/>
                              <a:gd name="connsiteY1" fmla="*/ 0 h 10525"/>
                              <a:gd name="connsiteX2" fmla="*/ 33694 w 33694"/>
                              <a:gd name="connsiteY2" fmla="*/ 10525 h 10525"/>
                              <a:gd name="connsiteX3" fmla="*/ 5000 w 33694"/>
                              <a:gd name="connsiteY3" fmla="*/ 10000 h 10525"/>
                              <a:gd name="connsiteX4" fmla="*/ 0 w 33694"/>
                              <a:gd name="connsiteY4" fmla="*/ 8910 h 10525"/>
                              <a:gd name="connsiteX5" fmla="*/ 0 w 33694"/>
                              <a:gd name="connsiteY5" fmla="*/ 0 h 10525"/>
                              <a:gd name="connsiteX0" fmla="*/ 0 w 49796"/>
                              <a:gd name="connsiteY0" fmla="*/ 0 h 10525"/>
                              <a:gd name="connsiteX1" fmla="*/ 49796 w 49796"/>
                              <a:gd name="connsiteY1" fmla="*/ 0 h 10525"/>
                              <a:gd name="connsiteX2" fmla="*/ 33694 w 49796"/>
                              <a:gd name="connsiteY2" fmla="*/ 10525 h 10525"/>
                              <a:gd name="connsiteX3" fmla="*/ 5000 w 49796"/>
                              <a:gd name="connsiteY3" fmla="*/ 10000 h 10525"/>
                              <a:gd name="connsiteX4" fmla="*/ 0 w 49796"/>
                              <a:gd name="connsiteY4" fmla="*/ 8910 h 10525"/>
                              <a:gd name="connsiteX5" fmla="*/ 0 w 49796"/>
                              <a:gd name="connsiteY5" fmla="*/ 0 h 10525"/>
                              <a:gd name="connsiteX0" fmla="*/ 0 w 49796"/>
                              <a:gd name="connsiteY0" fmla="*/ 0 h 10000"/>
                              <a:gd name="connsiteX1" fmla="*/ 49796 w 49796"/>
                              <a:gd name="connsiteY1" fmla="*/ 0 h 10000"/>
                              <a:gd name="connsiteX2" fmla="*/ 49796 w 49796"/>
                              <a:gd name="connsiteY2" fmla="*/ 8033 h 10000"/>
                              <a:gd name="connsiteX3" fmla="*/ 5000 w 49796"/>
                              <a:gd name="connsiteY3" fmla="*/ 10000 h 10000"/>
                              <a:gd name="connsiteX4" fmla="*/ 0 w 49796"/>
                              <a:gd name="connsiteY4" fmla="*/ 8910 h 10000"/>
                              <a:gd name="connsiteX5" fmla="*/ 0 w 49796"/>
                              <a:gd name="connsiteY5" fmla="*/ 0 h 10000"/>
                              <a:gd name="connsiteX0" fmla="*/ 0 w 49796"/>
                              <a:gd name="connsiteY0" fmla="*/ 0 h 10525"/>
                              <a:gd name="connsiteX1" fmla="*/ 49796 w 49796"/>
                              <a:gd name="connsiteY1" fmla="*/ 0 h 10525"/>
                              <a:gd name="connsiteX2" fmla="*/ 49796 w 49796"/>
                              <a:gd name="connsiteY2" fmla="*/ 8033 h 10525"/>
                              <a:gd name="connsiteX3" fmla="*/ 33964 w 49796"/>
                              <a:gd name="connsiteY3" fmla="*/ 10525 h 10525"/>
                              <a:gd name="connsiteX4" fmla="*/ 0 w 49796"/>
                              <a:gd name="connsiteY4" fmla="*/ 8910 h 10525"/>
                              <a:gd name="connsiteX5" fmla="*/ 0 w 49796"/>
                              <a:gd name="connsiteY5" fmla="*/ 0 h 10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9796" h="10525">
                                <a:moveTo>
                                  <a:pt x="0" y="0"/>
                                </a:moveTo>
                                <a:lnTo>
                                  <a:pt x="49796" y="0"/>
                                </a:lnTo>
                                <a:lnTo>
                                  <a:pt x="49796" y="8033"/>
                                </a:lnTo>
                                <a:lnTo>
                                  <a:pt x="33964" y="10525"/>
                                </a:lnTo>
                                <a:lnTo>
                                  <a:pt x="0" y="8910"/>
                                </a:lnTo>
                                <a:lnTo>
                                  <a:pt x="0" y="0"/>
                                </a:lnTo>
                                <a:close/>
                              </a:path>
                            </a:pathLst>
                          </a:cu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1C5D817" id="Group 24" o:spid="_x0000_s1026" style="position:absolute;margin-left:-12pt;margin-top:18.75pt;width:557.25pt;height:108pt;z-index:-251642880;mso-position-horizontal-relative:margin;mso-width-relative:margin;mso-height-relative:margin" coordsize="75592,15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">
              <v:group id="Group 20" o:spid="_x0000_s1027" style="position:absolute;top:857;width:75592;height:14887" coordorigin=",-381" coordsize="75592,1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lowchart: Off-page Connector 18" o:spid="_x0000_s1028" style="position:absolute;top:-381;width:22955;height:14141;visibility:visible;mso-wrap-style:square;v-text-anchor:middle" coordsize="21712,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" path="m,l21712,r,8922l5000,10000,,8674,,xe" fillcolor="#c2e0ff" stroked="f" strokeweight="1pt">
                  <v:stroke joinstyle="miter"/>
                  <v:path arrowok="t" o:connecttype="custom" o:connectlocs="0,0;2295525,0;2295525,1261700;528630,1414145;0,1226629;0,0" o:connectangles="0,0,0,0,0,0"/>
                </v:shape>
                <v:shape id="Flowchart: Off-page Connector 18" o:spid="_x0000_s1029" style="position:absolute;left:22944;top:-381;width:52648;height:14887;visibility:visible;mso-wrap-style:square;v-text-anchor:middle" coordsize="49796,1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" path="m,l49796,r,8033l33964,10525,,8910,,xe" fillcolor="#c2e0ff" stroked="f" strokeweight="1pt">
                  <v:stroke joinstyle="miter"/>
                  <v:path arrowok="t" o:connecttype="custom" o:connectlocs="0,0;5264806,0;5264806,1136238;3590928,1488722;0,1260286;0,0" o:connectangles="0,0,0,0,0,0"/>
                </v:shape>
              </v:group>
              <v:group id="Group 21" o:spid="_x0000_s1030" style="position:absolute;width:75592;height:14887" coordorigin="" coordsize="75592,1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lowchart: Off-page Connector 18" o:spid="_x0000_s1031" style="position:absolute;width:23160;height:14141;visibility:visible;mso-wrap-style:square;v-text-anchor:middle" coordsize="21906,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" path="m,l21712,v65,2967,129,5934,194,8901l5000,10000,,8674,,xe" filled="f" stroked="f" strokeweight="1pt">
                  <v:stroke joinstyle="miter"/>
                  <v:path arrowok="t" o:connecttype="custom" o:connectlocs="0,0;2295525,0;2316036,1258730;528631,1414145;0,1226629;0,0" o:connectangles="0,0,0,0,0,0"/>
                </v:shape>
                <v:shape id="Flowchart: Off-page Connector 18" o:spid="_x0000_s1032" style="position:absolute;left:22944;width:52648;height:14887;visibility:visible;mso-wrap-style:square;v-text-anchor:middle" coordsize="49796,1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" path="m,l49796,r,8033l33964,10525,,8910,,xe" filled="f" stroked="f" strokeweight="1pt">
                  <v:stroke joinstyle="miter"/>
                  <v:path arrowok="t" o:connecttype="custom" o:connectlocs="0,0;5264806,0;5264806,1136238;3590928,1488722;0,1260286;0,0" o:connectangles="0,0,0,0,0,0"/>
                </v:shape>
              </v:group>
              <w10:wrap anchorx="margin"/>
            </v:group>
          </w:pict>
        </mc:Fallback>
      </mc:AlternateContent>
    </w:r>
    <w:r w:rsidR="00157732">
      <w:rPr>
        <w:noProof/>
      </w:rPr>
      <mc:AlternateContent>
        <mc:Choice Requires="wps">
          <w:drawing>
            <wp:anchor distT="0" distB="0" distL="114300" distR="114300" simplePos="0" relativeHeight="251656188" behindDoc="1" locked="0" layoutInCell="1" allowOverlap="1">
              <wp:simplePos x="0" y="0"/>
              <wp:positionH relativeFrom="column">
                <wp:posOffset>5098155</wp:posOffset>
              </wp:positionH>
              <wp:positionV relativeFrom="paragraph">
                <wp:posOffset>122919</wp:posOffset>
              </wp:positionV>
              <wp:extent cx="1756847" cy="1022330"/>
              <wp:effectExtent l="0" t="0" r="0" b="6985"/>
              <wp:wrapNone/>
              <wp:docPr id="28" name="Rectangle 28"/>
              <wp:cNvGraphicFramePr/>
              <a:graphic xmlns:a="http://schemas.openxmlformats.org/drawingml/2006/main">
                <a:graphicData uri="http://schemas.microsoft.com/office/word/2010/wordprocessingShape">
                  <wps:wsp>
                    <wps:cNvSpPr/>
                    <wps:spPr>
                      <a:xfrm>
                        <a:off x="0" y="0"/>
                        <a:ext cx="1756847" cy="10223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693BB5" id="Rectangle 28" o:spid="_x0000_s1026" style="position:absolute;margin-left:401.45pt;margin-top:9.7pt;width:138.35pt;height:80.5pt;z-index:-2516602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" fillcolor="white [3212]"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3B3"/>
    <w:multiLevelType w:val="multilevel"/>
    <w:tmpl w:val="C3A2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67623"/>
    <w:multiLevelType w:val="multilevel"/>
    <w:tmpl w:val="EB1E9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40A43"/>
    <w:multiLevelType w:val="multilevel"/>
    <w:tmpl w:val="DF124C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53B2AF9"/>
    <w:multiLevelType w:val="hybridMultilevel"/>
    <w:tmpl w:val="8528BF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D607DFB"/>
    <w:multiLevelType w:val="hybridMultilevel"/>
    <w:tmpl w:val="A4168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F446443"/>
    <w:multiLevelType w:val="hybridMultilevel"/>
    <w:tmpl w:val="6CB84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43211A55"/>
    <w:multiLevelType w:val="hybridMultilevel"/>
    <w:tmpl w:val="CF488C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473574B8"/>
    <w:multiLevelType w:val="hybridMultilevel"/>
    <w:tmpl w:val="B2666DCC"/>
    <w:lvl w:ilvl="0" w:tplc="A42C9C84">
      <w:start w:val="1"/>
      <w:numFmt w:val="bullet"/>
      <w:pStyle w:val="bulletpoints"/>
      <w:lvlText w:val=""/>
      <w:lvlJc w:val="left"/>
      <w:pPr>
        <w:ind w:left="720" w:hanging="360"/>
      </w:pPr>
      <w:rPr>
        <w:rFonts w:ascii="Symbol" w:hAnsi="Symbol" w:hint="default"/>
        <w:color w:val="66B2FF" w:themeColor="text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B40DF"/>
    <w:multiLevelType w:val="hybridMultilevel"/>
    <w:tmpl w:val="F3441BA8"/>
    <w:lvl w:ilvl="0" w:tplc="04090001">
      <w:start w:val="1"/>
      <w:numFmt w:val="bullet"/>
      <w:lvlText w:val=""/>
      <w:lvlJc w:val="left"/>
      <w:pPr>
        <w:ind w:left="720" w:hanging="360"/>
      </w:pPr>
      <w:rPr>
        <w:rFonts w:ascii="Symbol" w:hAnsi="Symbol" w:hint="default"/>
      </w:rPr>
    </w:lvl>
    <w:lvl w:ilvl="1" w:tplc="6BF03024">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4917995"/>
    <w:multiLevelType w:val="multilevel"/>
    <w:tmpl w:val="2380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8139BC"/>
    <w:multiLevelType w:val="multilevel"/>
    <w:tmpl w:val="FA1CB3DA"/>
    <w:styleLink w:val="Style1"/>
    <w:lvl w:ilvl="0">
      <w:start w:val="1"/>
      <w:numFmt w:val="decimal"/>
      <w:pStyle w:val="Numbering"/>
      <w:lvlText w:val="%1."/>
      <w:lvlJc w:val="left"/>
      <w:pPr>
        <w:ind w:left="720" w:hanging="360"/>
      </w:pPr>
      <w:rPr>
        <w:rFonts w:ascii="Calibri Light" w:hAnsi="Calibri Light"/>
        <w:color w:val="66B2FF" w:themeColor="text2"/>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EFE0E40"/>
    <w:multiLevelType w:val="multilevel"/>
    <w:tmpl w:val="B3F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B95A43"/>
    <w:multiLevelType w:val="multilevel"/>
    <w:tmpl w:val="FA1CB3DA"/>
    <w:numStyleLink w:val="Style1"/>
  </w:abstractNum>
  <w:abstractNum w:abstractNumId="13" w15:restartNumberingAfterBreak="0">
    <w:nsid w:val="66F17BE2"/>
    <w:multiLevelType w:val="multilevel"/>
    <w:tmpl w:val="DEB6AED8"/>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1A1A44"/>
    <w:multiLevelType w:val="multilevel"/>
    <w:tmpl w:val="B472F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F4456D"/>
    <w:multiLevelType w:val="hybridMultilevel"/>
    <w:tmpl w:val="F678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DD7082"/>
    <w:multiLevelType w:val="hybridMultilevel"/>
    <w:tmpl w:val="1B40C1EC"/>
    <w:lvl w:ilvl="0" w:tplc="FFFFFFFF">
      <w:start w:val="1"/>
      <w:numFmt w:val="bullet"/>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7" w15:restartNumberingAfterBreak="0">
    <w:nsid w:val="7BA42775"/>
    <w:multiLevelType w:val="hybridMultilevel"/>
    <w:tmpl w:val="FF8E74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7"/>
  </w:num>
  <w:num w:numId="2">
    <w:abstractNumId w:val="7"/>
  </w:num>
  <w:num w:numId="3">
    <w:abstractNumId w:val="12"/>
  </w:num>
  <w:num w:numId="4">
    <w:abstractNumId w:val="10"/>
  </w:num>
  <w:num w:numId="5">
    <w:abstractNumId w:val="14"/>
  </w:num>
  <w:num w:numId="6">
    <w:abstractNumId w:val="1"/>
  </w:num>
  <w:num w:numId="7">
    <w:abstractNumId w:val="7"/>
  </w:num>
  <w:num w:numId="8">
    <w:abstractNumId w:val="0"/>
  </w:num>
  <w:num w:numId="9">
    <w:abstractNumId w:val="7"/>
  </w:num>
  <w:num w:numId="10">
    <w:abstractNumId w:val="6"/>
  </w:num>
  <w:num w:numId="11">
    <w:abstractNumId w:val="7"/>
  </w:num>
  <w:num w:numId="12">
    <w:abstractNumId w:val="3"/>
  </w:num>
  <w:num w:numId="13">
    <w:abstractNumId w:val="5"/>
  </w:num>
  <w:num w:numId="14">
    <w:abstractNumId w:val="7"/>
  </w:num>
  <w:num w:numId="15">
    <w:abstractNumId w:val="7"/>
  </w:num>
  <w:num w:numId="16">
    <w:abstractNumId w:val="9"/>
  </w:num>
  <w:num w:numId="17">
    <w:abstractNumId w:val="7"/>
  </w:num>
  <w:num w:numId="18">
    <w:abstractNumId w:val="11"/>
  </w:num>
  <w:num w:numId="19">
    <w:abstractNumId w:val="7"/>
  </w:num>
  <w:num w:numId="20">
    <w:abstractNumId w:val="8"/>
  </w:num>
  <w:num w:numId="21">
    <w:abstractNumId w:val="7"/>
  </w:num>
  <w:num w:numId="22">
    <w:abstractNumId w:val="16"/>
  </w:num>
  <w:num w:numId="23">
    <w:abstractNumId w:val="7"/>
  </w:num>
  <w:num w:numId="24">
    <w:abstractNumId w:val="4"/>
  </w:num>
  <w:num w:numId="25">
    <w:abstractNumId w:val="7"/>
  </w:num>
  <w:num w:numId="26">
    <w:abstractNumId w:val="13"/>
  </w:num>
  <w:num w:numId="27">
    <w:abstractNumId w:val="13"/>
    <w:lvlOverride w:ilvl="0">
      <w:startOverride w:val="1"/>
    </w:lvlOverride>
  </w:num>
  <w:num w:numId="28">
    <w:abstractNumId w:val="2"/>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265"/>
    <w:rsid w:val="000069E8"/>
    <w:rsid w:val="000125A9"/>
    <w:rsid w:val="000205A6"/>
    <w:rsid w:val="0004166C"/>
    <w:rsid w:val="00045476"/>
    <w:rsid w:val="00052F0F"/>
    <w:rsid w:val="00095A14"/>
    <w:rsid w:val="000A1403"/>
    <w:rsid w:val="000A6CD8"/>
    <w:rsid w:val="000C5E91"/>
    <w:rsid w:val="000E18BE"/>
    <w:rsid w:val="000F5511"/>
    <w:rsid w:val="0011493B"/>
    <w:rsid w:val="00122487"/>
    <w:rsid w:val="00123AD8"/>
    <w:rsid w:val="00157732"/>
    <w:rsid w:val="00171DAC"/>
    <w:rsid w:val="00184DD1"/>
    <w:rsid w:val="001A1AE2"/>
    <w:rsid w:val="001A552B"/>
    <w:rsid w:val="001D5697"/>
    <w:rsid w:val="00241E5F"/>
    <w:rsid w:val="0027063E"/>
    <w:rsid w:val="002716E5"/>
    <w:rsid w:val="00275CB3"/>
    <w:rsid w:val="00287291"/>
    <w:rsid w:val="00290B8A"/>
    <w:rsid w:val="002A2D16"/>
    <w:rsid w:val="00300ED8"/>
    <w:rsid w:val="00301ABA"/>
    <w:rsid w:val="00321F0B"/>
    <w:rsid w:val="003937D0"/>
    <w:rsid w:val="003C010C"/>
    <w:rsid w:val="003E582C"/>
    <w:rsid w:val="00451A38"/>
    <w:rsid w:val="004832E3"/>
    <w:rsid w:val="004856BD"/>
    <w:rsid w:val="00486B49"/>
    <w:rsid w:val="00491531"/>
    <w:rsid w:val="004A5F29"/>
    <w:rsid w:val="004F4E36"/>
    <w:rsid w:val="0050254F"/>
    <w:rsid w:val="00512B46"/>
    <w:rsid w:val="005147F1"/>
    <w:rsid w:val="00516305"/>
    <w:rsid w:val="00546D37"/>
    <w:rsid w:val="00562857"/>
    <w:rsid w:val="005820B4"/>
    <w:rsid w:val="00586D2C"/>
    <w:rsid w:val="005A18C1"/>
    <w:rsid w:val="005D1C47"/>
    <w:rsid w:val="005F4465"/>
    <w:rsid w:val="0060730C"/>
    <w:rsid w:val="006140C9"/>
    <w:rsid w:val="00642D5B"/>
    <w:rsid w:val="00643D74"/>
    <w:rsid w:val="00647079"/>
    <w:rsid w:val="00665A72"/>
    <w:rsid w:val="00673002"/>
    <w:rsid w:val="00677DAE"/>
    <w:rsid w:val="006834ED"/>
    <w:rsid w:val="006A0106"/>
    <w:rsid w:val="006A4397"/>
    <w:rsid w:val="006A5286"/>
    <w:rsid w:val="006B288B"/>
    <w:rsid w:val="006E31ED"/>
    <w:rsid w:val="007104DA"/>
    <w:rsid w:val="0072335B"/>
    <w:rsid w:val="00735C5D"/>
    <w:rsid w:val="00747FD8"/>
    <w:rsid w:val="007533F7"/>
    <w:rsid w:val="007575FB"/>
    <w:rsid w:val="007A302D"/>
    <w:rsid w:val="007B740D"/>
    <w:rsid w:val="007B7B01"/>
    <w:rsid w:val="007E3B71"/>
    <w:rsid w:val="008145D8"/>
    <w:rsid w:val="008274A9"/>
    <w:rsid w:val="0085211D"/>
    <w:rsid w:val="008750B2"/>
    <w:rsid w:val="0087612E"/>
    <w:rsid w:val="00892150"/>
    <w:rsid w:val="008A48E7"/>
    <w:rsid w:val="008D04CF"/>
    <w:rsid w:val="008E44B8"/>
    <w:rsid w:val="008F7D47"/>
    <w:rsid w:val="00912BBE"/>
    <w:rsid w:val="00915DCB"/>
    <w:rsid w:val="00937E14"/>
    <w:rsid w:val="00961CFB"/>
    <w:rsid w:val="00972CB8"/>
    <w:rsid w:val="009D1832"/>
    <w:rsid w:val="009D2C26"/>
    <w:rsid w:val="009F2ED7"/>
    <w:rsid w:val="00A1235A"/>
    <w:rsid w:val="00A66294"/>
    <w:rsid w:val="00AB2CD1"/>
    <w:rsid w:val="00AB6267"/>
    <w:rsid w:val="00AC0B8A"/>
    <w:rsid w:val="00AE37DC"/>
    <w:rsid w:val="00AE7B34"/>
    <w:rsid w:val="00B37A06"/>
    <w:rsid w:val="00B42514"/>
    <w:rsid w:val="00B61DC9"/>
    <w:rsid w:val="00B84845"/>
    <w:rsid w:val="00B911AE"/>
    <w:rsid w:val="00B927DA"/>
    <w:rsid w:val="00BD40A3"/>
    <w:rsid w:val="00BF127D"/>
    <w:rsid w:val="00BF7E2D"/>
    <w:rsid w:val="00C40771"/>
    <w:rsid w:val="00C84EA5"/>
    <w:rsid w:val="00CE7A69"/>
    <w:rsid w:val="00D55D6E"/>
    <w:rsid w:val="00D5694F"/>
    <w:rsid w:val="00D64DCD"/>
    <w:rsid w:val="00D65DC6"/>
    <w:rsid w:val="00DB6A6A"/>
    <w:rsid w:val="00DC4364"/>
    <w:rsid w:val="00DD6265"/>
    <w:rsid w:val="00DD6955"/>
    <w:rsid w:val="00DF22AF"/>
    <w:rsid w:val="00E222C0"/>
    <w:rsid w:val="00E23B99"/>
    <w:rsid w:val="00E92158"/>
    <w:rsid w:val="00E96BB1"/>
    <w:rsid w:val="00EA22EB"/>
    <w:rsid w:val="00EA3100"/>
    <w:rsid w:val="00EA50F0"/>
    <w:rsid w:val="00EB3DC0"/>
    <w:rsid w:val="00F000E4"/>
    <w:rsid w:val="00F215C5"/>
    <w:rsid w:val="00F577DC"/>
    <w:rsid w:val="00F643E9"/>
    <w:rsid w:val="00F66FA3"/>
    <w:rsid w:val="00FA2167"/>
    <w:rsid w:val="00FE64C1"/>
    <w:rsid w:val="00FE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127C6C-5C50-47BA-941F-4B27DA89A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 PXM"/>
    <w:qFormat/>
    <w:rsid w:val="0050254F"/>
    <w:rPr>
      <w:rFonts w:ascii="Calibri Light" w:hAnsi="Calibri Light"/>
      <w:color w:val="4C4C4C"/>
    </w:rPr>
  </w:style>
  <w:style w:type="paragraph" w:styleId="Heading1">
    <w:name w:val="heading 1"/>
    <w:aliases w:val="Heading 1 PXM"/>
    <w:basedOn w:val="Normal"/>
    <w:next w:val="Normal"/>
    <w:link w:val="Heading1Char"/>
    <w:uiPriority w:val="9"/>
    <w:qFormat/>
    <w:rsid w:val="0050254F"/>
    <w:pPr>
      <w:keepNext/>
      <w:keepLines/>
      <w:spacing w:before="240" w:after="0"/>
      <w:outlineLvl w:val="0"/>
    </w:pPr>
    <w:rPr>
      <w:rFonts w:asciiTheme="majorHAnsi" w:eastAsiaTheme="majorEastAsia" w:hAnsiTheme="majorHAnsi" w:cstheme="majorBidi"/>
      <w:color w:val="66B2FF"/>
      <w:sz w:val="32"/>
      <w:szCs w:val="32"/>
    </w:rPr>
  </w:style>
  <w:style w:type="paragraph" w:styleId="Heading2">
    <w:name w:val="heading 2"/>
    <w:basedOn w:val="Normal"/>
    <w:next w:val="Normal"/>
    <w:link w:val="Heading2Char"/>
    <w:uiPriority w:val="9"/>
    <w:unhideWhenUsed/>
    <w:rsid w:val="005025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XM"/>
    <w:basedOn w:val="Normal"/>
    <w:next w:val="Normal"/>
    <w:link w:val="Heading3Char"/>
    <w:uiPriority w:val="9"/>
    <w:unhideWhenUsed/>
    <w:qFormat/>
    <w:rsid w:val="0050254F"/>
    <w:pPr>
      <w:keepNext/>
      <w:keepLines/>
      <w:spacing w:before="40" w:after="0"/>
      <w:outlineLvl w:val="2"/>
    </w:pPr>
    <w:rPr>
      <w:rFonts w:asciiTheme="majorHAnsi" w:eastAsiaTheme="majorEastAsia" w:hAnsiTheme="majorHAnsi" w:cstheme="majorBidi"/>
      <w:color w:val="66B2FF"/>
      <w:sz w:val="24"/>
      <w:szCs w:val="24"/>
    </w:rPr>
  </w:style>
  <w:style w:type="paragraph" w:styleId="Heading4">
    <w:name w:val="heading 4"/>
    <w:aliases w:val="Heading 4 PXM"/>
    <w:basedOn w:val="Normal"/>
    <w:next w:val="Normal"/>
    <w:link w:val="Heading4Char"/>
    <w:uiPriority w:val="9"/>
    <w:unhideWhenUsed/>
    <w:qFormat/>
    <w:rsid w:val="0050254F"/>
    <w:pPr>
      <w:keepNext/>
      <w:keepLines/>
      <w:spacing w:before="40" w:after="0"/>
      <w:outlineLvl w:val="3"/>
    </w:pPr>
    <w:rPr>
      <w:rFonts w:asciiTheme="majorHAnsi" w:eastAsiaTheme="majorEastAsia" w:hAnsiTheme="majorHAnsi" w:cstheme="majorBidi"/>
      <w:i/>
      <w:iCs/>
      <w:color w:val="66B2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 Spacing PXM"/>
    <w:uiPriority w:val="1"/>
    <w:qFormat/>
    <w:rsid w:val="0050254F"/>
    <w:pPr>
      <w:spacing w:after="0" w:line="240" w:lineRule="auto"/>
    </w:pPr>
    <w:rPr>
      <w:rFonts w:ascii="Calibri Light" w:hAnsi="Calibri Light"/>
      <w:color w:val="4C4C4C"/>
    </w:rPr>
  </w:style>
  <w:style w:type="character" w:customStyle="1" w:styleId="Heading1Char">
    <w:name w:val="Heading 1 Char"/>
    <w:aliases w:val="Heading 1 PXM Char"/>
    <w:basedOn w:val="DefaultParagraphFont"/>
    <w:link w:val="Heading1"/>
    <w:uiPriority w:val="9"/>
    <w:rsid w:val="0050254F"/>
    <w:rPr>
      <w:rFonts w:asciiTheme="majorHAnsi" w:eastAsiaTheme="majorEastAsia" w:hAnsiTheme="majorHAnsi" w:cstheme="majorBidi"/>
      <w:color w:val="66B2FF"/>
      <w:sz w:val="32"/>
      <w:szCs w:val="32"/>
    </w:rPr>
  </w:style>
  <w:style w:type="character" w:customStyle="1" w:styleId="Heading2Char">
    <w:name w:val="Heading 2 Char"/>
    <w:basedOn w:val="DefaultParagraphFont"/>
    <w:link w:val="Heading2"/>
    <w:uiPriority w:val="9"/>
    <w:rsid w:val="0050254F"/>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XM Char"/>
    <w:basedOn w:val="DefaultParagraphFont"/>
    <w:link w:val="Heading3"/>
    <w:uiPriority w:val="9"/>
    <w:rsid w:val="0050254F"/>
    <w:rPr>
      <w:rFonts w:asciiTheme="majorHAnsi" w:eastAsiaTheme="majorEastAsia" w:hAnsiTheme="majorHAnsi" w:cstheme="majorBidi"/>
      <w:color w:val="66B2FF"/>
      <w:sz w:val="24"/>
      <w:szCs w:val="24"/>
    </w:rPr>
  </w:style>
  <w:style w:type="character" w:customStyle="1" w:styleId="Heading4Char">
    <w:name w:val="Heading 4 Char"/>
    <w:aliases w:val="Heading 4 PXM Char"/>
    <w:basedOn w:val="DefaultParagraphFont"/>
    <w:link w:val="Heading4"/>
    <w:uiPriority w:val="9"/>
    <w:rsid w:val="0050254F"/>
    <w:rPr>
      <w:rFonts w:asciiTheme="majorHAnsi" w:eastAsiaTheme="majorEastAsia" w:hAnsiTheme="majorHAnsi" w:cstheme="majorBidi"/>
      <w:i/>
      <w:iCs/>
      <w:color w:val="66B2FF"/>
    </w:rPr>
  </w:style>
  <w:style w:type="paragraph" w:styleId="Title">
    <w:name w:val="Title"/>
    <w:basedOn w:val="Normal"/>
    <w:next w:val="Normal"/>
    <w:link w:val="TitleChar"/>
    <w:uiPriority w:val="10"/>
    <w:qFormat/>
    <w:rsid w:val="0050254F"/>
    <w:pPr>
      <w:spacing w:after="0" w:line="240" w:lineRule="auto"/>
      <w:contextualSpacing/>
    </w:pPr>
    <w:rPr>
      <w:rFonts w:asciiTheme="majorHAnsi" w:eastAsiaTheme="majorEastAsia" w:hAnsiTheme="majorHAnsi" w:cstheme="majorBidi"/>
      <w:color w:val="66B2FF"/>
      <w:spacing w:val="-10"/>
      <w:kern w:val="28"/>
      <w:sz w:val="56"/>
      <w:szCs w:val="56"/>
    </w:rPr>
  </w:style>
  <w:style w:type="character" w:customStyle="1" w:styleId="TitleChar">
    <w:name w:val="Title Char"/>
    <w:basedOn w:val="DefaultParagraphFont"/>
    <w:link w:val="Title"/>
    <w:uiPriority w:val="10"/>
    <w:rsid w:val="0050254F"/>
    <w:rPr>
      <w:rFonts w:asciiTheme="majorHAnsi" w:eastAsiaTheme="majorEastAsia" w:hAnsiTheme="majorHAnsi" w:cstheme="majorBidi"/>
      <w:color w:val="66B2FF"/>
      <w:spacing w:val="-10"/>
      <w:kern w:val="28"/>
      <w:sz w:val="56"/>
      <w:szCs w:val="56"/>
    </w:rPr>
  </w:style>
  <w:style w:type="paragraph" w:styleId="Subtitle">
    <w:name w:val="Subtitle"/>
    <w:aliases w:val="Subtitle PXM"/>
    <w:basedOn w:val="Normal"/>
    <w:next w:val="Normal"/>
    <w:link w:val="SubtitleChar"/>
    <w:uiPriority w:val="11"/>
    <w:qFormat/>
    <w:rsid w:val="00F000E4"/>
    <w:pPr>
      <w:numPr>
        <w:ilvl w:val="1"/>
      </w:numPr>
    </w:pPr>
    <w:rPr>
      <w:rFonts w:eastAsiaTheme="minorEastAsia"/>
      <w:color w:val="66B2FF"/>
      <w:spacing w:val="15"/>
      <w:sz w:val="40"/>
    </w:rPr>
  </w:style>
  <w:style w:type="character" w:customStyle="1" w:styleId="SubtitleChar">
    <w:name w:val="Subtitle Char"/>
    <w:aliases w:val="Subtitle PXM Char"/>
    <w:basedOn w:val="DefaultParagraphFont"/>
    <w:link w:val="Subtitle"/>
    <w:uiPriority w:val="11"/>
    <w:rsid w:val="00F000E4"/>
    <w:rPr>
      <w:rFonts w:ascii="Calibri Light" w:eastAsiaTheme="minorEastAsia" w:hAnsi="Calibri Light"/>
      <w:color w:val="66B2FF"/>
      <w:spacing w:val="15"/>
      <w:sz w:val="40"/>
    </w:rPr>
  </w:style>
  <w:style w:type="character" w:styleId="SubtleEmphasis">
    <w:name w:val="Subtle Emphasis"/>
    <w:aliases w:val="Subtle Emphasis PXM"/>
    <w:basedOn w:val="DefaultParagraphFont"/>
    <w:uiPriority w:val="19"/>
    <w:qFormat/>
    <w:rsid w:val="0050254F"/>
    <w:rPr>
      <w:rFonts w:asciiTheme="minorHAnsi" w:hAnsiTheme="minorHAnsi"/>
      <w:i/>
      <w:iCs/>
      <w:color w:val="4C4C4C"/>
    </w:rPr>
  </w:style>
  <w:style w:type="paragraph" w:styleId="Header">
    <w:name w:val="header"/>
    <w:basedOn w:val="Normal"/>
    <w:link w:val="HeaderChar"/>
    <w:uiPriority w:val="99"/>
    <w:unhideWhenUsed/>
    <w:rsid w:val="00AC0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B8A"/>
    <w:rPr>
      <w:rFonts w:ascii="Calibri Light" w:hAnsi="Calibri Light"/>
      <w:color w:val="4C4C4C"/>
    </w:rPr>
  </w:style>
  <w:style w:type="paragraph" w:styleId="Footer">
    <w:name w:val="footer"/>
    <w:basedOn w:val="Normal"/>
    <w:link w:val="FooterChar"/>
    <w:uiPriority w:val="99"/>
    <w:unhideWhenUsed/>
    <w:rsid w:val="00AC0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B8A"/>
    <w:rPr>
      <w:rFonts w:ascii="Calibri Light" w:hAnsi="Calibri Light"/>
      <w:color w:val="4C4C4C"/>
    </w:rPr>
  </w:style>
  <w:style w:type="character" w:styleId="Hyperlink">
    <w:name w:val="Hyperlink"/>
    <w:basedOn w:val="DefaultParagraphFont"/>
    <w:uiPriority w:val="99"/>
    <w:unhideWhenUsed/>
    <w:rsid w:val="00DF22AF"/>
    <w:rPr>
      <w:color w:val="EFEFEF" w:themeColor="hyperlink"/>
      <w:u w:val="single"/>
    </w:rPr>
  </w:style>
  <w:style w:type="character" w:styleId="UnresolvedMention">
    <w:name w:val="Unresolved Mention"/>
    <w:basedOn w:val="DefaultParagraphFont"/>
    <w:uiPriority w:val="99"/>
    <w:semiHidden/>
    <w:unhideWhenUsed/>
    <w:rsid w:val="00DF22AF"/>
    <w:rPr>
      <w:color w:val="808080"/>
      <w:shd w:val="clear" w:color="auto" w:fill="E6E6E6"/>
    </w:rPr>
  </w:style>
  <w:style w:type="table" w:styleId="TableGrid">
    <w:name w:val="Table Grid"/>
    <w:basedOn w:val="TableNormal"/>
    <w:uiPriority w:val="39"/>
    <w:rsid w:val="00BF1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0771"/>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GridTable1Light-Accent5">
    <w:name w:val="Grid Table 1 Light Accent 5"/>
    <w:basedOn w:val="TableNormal"/>
    <w:uiPriority w:val="46"/>
    <w:rsid w:val="00DC4364"/>
    <w:pPr>
      <w:spacing w:after="0" w:line="240" w:lineRule="auto"/>
    </w:pPr>
    <w:tblPr>
      <w:tblStyleRowBandSize w:val="1"/>
      <w:tblStyleColBandSize w:val="1"/>
      <w:tblBorders>
        <w:top w:val="single" w:sz="4" w:space="0" w:color="9CC3EB" w:themeColor="accent5" w:themeTint="66"/>
        <w:left w:val="single" w:sz="4" w:space="0" w:color="9CC3EB" w:themeColor="accent5" w:themeTint="66"/>
        <w:bottom w:val="single" w:sz="4" w:space="0" w:color="9CC3EB" w:themeColor="accent5" w:themeTint="66"/>
        <w:right w:val="single" w:sz="4" w:space="0" w:color="9CC3EB" w:themeColor="accent5" w:themeTint="66"/>
        <w:insideH w:val="single" w:sz="4" w:space="0" w:color="9CC3EB" w:themeColor="accent5" w:themeTint="66"/>
        <w:insideV w:val="single" w:sz="4" w:space="0" w:color="9CC3EB" w:themeColor="accent5" w:themeTint="66"/>
      </w:tblBorders>
    </w:tblPr>
    <w:tblStylePr w:type="firstRow">
      <w:rPr>
        <w:b/>
        <w:bCs/>
      </w:rPr>
      <w:tblPr/>
      <w:tcPr>
        <w:tcBorders>
          <w:bottom w:val="single" w:sz="12" w:space="0" w:color="6BA5E1" w:themeColor="accent5" w:themeTint="99"/>
        </w:tcBorders>
      </w:tcPr>
    </w:tblStylePr>
    <w:tblStylePr w:type="lastRow">
      <w:rPr>
        <w:b/>
        <w:bCs/>
      </w:rPr>
      <w:tblPr/>
      <w:tcPr>
        <w:tcBorders>
          <w:top w:val="double" w:sz="2" w:space="0" w:color="6BA5E1"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4364"/>
    <w:pPr>
      <w:spacing w:after="0" w:line="240" w:lineRule="auto"/>
    </w:pPr>
    <w:tblPr>
      <w:tblStyleRowBandSize w:val="1"/>
      <w:tblStyleColBandSize w:val="1"/>
      <w:tblBorders>
        <w:top w:val="single" w:sz="4" w:space="0" w:color="C1DFFF" w:themeColor="accent2" w:themeTint="66"/>
        <w:left w:val="single" w:sz="4" w:space="0" w:color="C1DFFF" w:themeColor="accent2" w:themeTint="66"/>
        <w:bottom w:val="single" w:sz="4" w:space="0" w:color="C1DFFF" w:themeColor="accent2" w:themeTint="66"/>
        <w:right w:val="single" w:sz="4" w:space="0" w:color="C1DFFF" w:themeColor="accent2" w:themeTint="66"/>
        <w:insideH w:val="single" w:sz="4" w:space="0" w:color="C1DFFF" w:themeColor="accent2" w:themeTint="66"/>
        <w:insideV w:val="single" w:sz="4" w:space="0" w:color="C1DFFF" w:themeColor="accent2" w:themeTint="66"/>
      </w:tblBorders>
    </w:tblPr>
    <w:tblStylePr w:type="firstRow">
      <w:rPr>
        <w:b/>
        <w:bCs/>
      </w:rPr>
      <w:tblPr/>
      <w:tcPr>
        <w:tcBorders>
          <w:bottom w:val="single" w:sz="12" w:space="0" w:color="A3D0FF" w:themeColor="accent2" w:themeTint="99"/>
        </w:tcBorders>
      </w:tcPr>
    </w:tblStylePr>
    <w:tblStylePr w:type="lastRow">
      <w:rPr>
        <w:b/>
        <w:bCs/>
      </w:rPr>
      <w:tblPr/>
      <w:tcPr>
        <w:tcBorders>
          <w:top w:val="double" w:sz="2" w:space="0" w:color="A3D0FF" w:themeColor="accent2" w:themeTint="99"/>
        </w:tcBorders>
      </w:tcPr>
    </w:tblStylePr>
    <w:tblStylePr w:type="firstCol">
      <w:rPr>
        <w:b/>
        <w:bCs/>
      </w:rPr>
    </w:tblStylePr>
    <w:tblStylePr w:type="lastCol">
      <w:rPr>
        <w:b/>
        <w:bCs/>
      </w:rPr>
    </w:tblStylePr>
  </w:style>
  <w:style w:type="paragraph" w:styleId="ListParagraph">
    <w:name w:val="List Paragraph"/>
    <w:basedOn w:val="Normal"/>
    <w:link w:val="ListParagraphChar"/>
    <w:qFormat/>
    <w:rsid w:val="008E44B8"/>
    <w:pPr>
      <w:ind w:left="720"/>
      <w:contextualSpacing/>
    </w:pPr>
  </w:style>
  <w:style w:type="numbering" w:customStyle="1" w:styleId="Style1">
    <w:name w:val="Style1"/>
    <w:uiPriority w:val="99"/>
    <w:rsid w:val="00E96BB1"/>
    <w:pPr>
      <w:numPr>
        <w:numId w:val="4"/>
      </w:numPr>
    </w:pPr>
  </w:style>
  <w:style w:type="paragraph" w:customStyle="1" w:styleId="bulletpoints">
    <w:name w:val="bullet points"/>
    <w:basedOn w:val="ListParagraph"/>
    <w:link w:val="bulletpointsChar"/>
    <w:qFormat/>
    <w:rsid w:val="00915DCB"/>
    <w:pPr>
      <w:numPr>
        <w:numId w:val="2"/>
      </w:numPr>
      <w:ind w:right="26"/>
    </w:pPr>
  </w:style>
  <w:style w:type="paragraph" w:customStyle="1" w:styleId="Numbering">
    <w:name w:val="Numbering"/>
    <w:basedOn w:val="ListParagraph"/>
    <w:link w:val="NumberingChar"/>
    <w:qFormat/>
    <w:rsid w:val="00915DCB"/>
    <w:pPr>
      <w:numPr>
        <w:numId w:val="3"/>
      </w:numPr>
      <w:ind w:right="26"/>
    </w:pPr>
  </w:style>
  <w:style w:type="character" w:customStyle="1" w:styleId="ListParagraphChar">
    <w:name w:val="List Paragraph Char"/>
    <w:basedOn w:val="DefaultParagraphFont"/>
    <w:link w:val="ListParagraph"/>
    <w:uiPriority w:val="34"/>
    <w:rsid w:val="00915DCB"/>
    <w:rPr>
      <w:rFonts w:ascii="Calibri Light" w:hAnsi="Calibri Light"/>
      <w:color w:val="4C4C4C"/>
    </w:rPr>
  </w:style>
  <w:style w:type="character" w:customStyle="1" w:styleId="bulletpointsChar">
    <w:name w:val="bullet points Char"/>
    <w:basedOn w:val="ListParagraphChar"/>
    <w:link w:val="bulletpoints"/>
    <w:rsid w:val="00915DCB"/>
    <w:rPr>
      <w:rFonts w:ascii="Calibri Light" w:hAnsi="Calibri Light"/>
      <w:color w:val="4C4C4C"/>
    </w:rPr>
  </w:style>
  <w:style w:type="character" w:customStyle="1" w:styleId="NumberingChar">
    <w:name w:val="Numbering Char"/>
    <w:basedOn w:val="ListParagraphChar"/>
    <w:link w:val="Numbering"/>
    <w:rsid w:val="00915DCB"/>
    <w:rPr>
      <w:rFonts w:ascii="Calibri Light" w:hAnsi="Calibri Light"/>
      <w:color w:val="4C4C4C"/>
    </w:rPr>
  </w:style>
  <w:style w:type="paragraph" w:customStyle="1" w:styleId="Paragraphtitle">
    <w:name w:val="Paragraph title"/>
    <w:basedOn w:val="Subtitle"/>
    <w:link w:val="ParagraphtitleChar"/>
    <w:qFormat/>
    <w:rsid w:val="00673002"/>
    <w:pPr>
      <w:ind w:left="90" w:right="26"/>
    </w:pPr>
  </w:style>
  <w:style w:type="paragraph" w:customStyle="1" w:styleId="BodyTextStyle">
    <w:name w:val="Body Text Style"/>
    <w:basedOn w:val="Normal"/>
    <w:link w:val="BodyTextStyleChar"/>
    <w:qFormat/>
    <w:rsid w:val="00673002"/>
    <w:pPr>
      <w:ind w:left="90" w:right="26"/>
    </w:pPr>
  </w:style>
  <w:style w:type="character" w:customStyle="1" w:styleId="ParagraphtitleChar">
    <w:name w:val="Paragraph title Char"/>
    <w:basedOn w:val="SubtitleChar"/>
    <w:link w:val="Paragraphtitle"/>
    <w:rsid w:val="00673002"/>
    <w:rPr>
      <w:rFonts w:ascii="Calibri Light" w:eastAsiaTheme="minorEastAsia" w:hAnsi="Calibri Light"/>
      <w:color w:val="66B2FF"/>
      <w:spacing w:val="15"/>
      <w:sz w:val="40"/>
    </w:rPr>
  </w:style>
  <w:style w:type="character" w:customStyle="1" w:styleId="BodyTextStyleChar">
    <w:name w:val="Body Text Style Char"/>
    <w:basedOn w:val="DefaultParagraphFont"/>
    <w:link w:val="BodyTextStyle"/>
    <w:rsid w:val="00673002"/>
    <w:rPr>
      <w:rFonts w:ascii="Calibri Light" w:hAnsi="Calibri Light"/>
      <w:color w:val="4C4C4C"/>
    </w:rPr>
  </w:style>
  <w:style w:type="character" w:styleId="Strong">
    <w:name w:val="Strong"/>
    <w:basedOn w:val="DefaultParagraphFont"/>
    <w:uiPriority w:val="22"/>
    <w:qFormat/>
    <w:rsid w:val="00EA50F0"/>
    <w:rPr>
      <w:b/>
      <w:bCs/>
    </w:rPr>
  </w:style>
  <w:style w:type="paragraph" w:customStyle="1" w:styleId="Default">
    <w:name w:val="Default"/>
    <w:rsid w:val="00B61DC9"/>
    <w:pPr>
      <w:autoSpaceDE w:val="0"/>
      <w:autoSpaceDN w:val="0"/>
      <w:adjustRightInd w:val="0"/>
      <w:spacing w:after="0" w:line="240" w:lineRule="auto"/>
    </w:pPr>
    <w:rPr>
      <w:rFonts w:ascii="Calibri" w:hAnsi="Calibri" w:cs="Calibri"/>
      <w:color w:val="000000"/>
      <w:sz w:val="24"/>
      <w:szCs w:val="24"/>
    </w:rPr>
  </w:style>
  <w:style w:type="paragraph" w:customStyle="1" w:styleId="Standard">
    <w:name w:val="Standard"/>
    <w:rsid w:val="00562857"/>
    <w:pPr>
      <w:suppressAutoHyphens/>
      <w:autoSpaceDN w:val="0"/>
      <w:spacing w:after="160" w:line="254" w:lineRule="auto"/>
      <w:textAlignment w:val="baseline"/>
    </w:pPr>
    <w:rPr>
      <w:rFonts w:ascii="Calibri" w:eastAsia="Calibri" w:hAnsi="Calibri" w:cs="Arial"/>
      <w:color w:val="00000A"/>
      <w:kern w:val="3"/>
    </w:rPr>
  </w:style>
  <w:style w:type="character" w:customStyle="1" w:styleId="Internetlink">
    <w:name w:val="Internet link"/>
    <w:basedOn w:val="DefaultParagraphFont"/>
    <w:rsid w:val="00562857"/>
    <w:rPr>
      <w:color w:val="0563C1"/>
      <w:u w:val="single"/>
    </w:rPr>
  </w:style>
  <w:style w:type="numbering" w:customStyle="1" w:styleId="WWNum1">
    <w:name w:val="WWNum1"/>
    <w:basedOn w:val="NoList"/>
    <w:rsid w:val="00562857"/>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586349">
      <w:bodyDiv w:val="1"/>
      <w:marLeft w:val="0"/>
      <w:marRight w:val="0"/>
      <w:marTop w:val="0"/>
      <w:marBottom w:val="0"/>
      <w:divBdr>
        <w:top w:val="none" w:sz="0" w:space="0" w:color="auto"/>
        <w:left w:val="none" w:sz="0" w:space="0" w:color="auto"/>
        <w:bottom w:val="none" w:sz="0" w:space="0" w:color="auto"/>
        <w:right w:val="none" w:sz="0" w:space="0" w:color="auto"/>
      </w:divBdr>
    </w:div>
    <w:div w:id="261033751">
      <w:bodyDiv w:val="1"/>
      <w:marLeft w:val="0"/>
      <w:marRight w:val="0"/>
      <w:marTop w:val="0"/>
      <w:marBottom w:val="0"/>
      <w:divBdr>
        <w:top w:val="none" w:sz="0" w:space="0" w:color="auto"/>
        <w:left w:val="none" w:sz="0" w:space="0" w:color="auto"/>
        <w:bottom w:val="none" w:sz="0" w:space="0" w:color="auto"/>
        <w:right w:val="none" w:sz="0" w:space="0" w:color="auto"/>
      </w:divBdr>
    </w:div>
    <w:div w:id="346911278">
      <w:bodyDiv w:val="1"/>
      <w:marLeft w:val="0"/>
      <w:marRight w:val="0"/>
      <w:marTop w:val="0"/>
      <w:marBottom w:val="0"/>
      <w:divBdr>
        <w:top w:val="none" w:sz="0" w:space="0" w:color="auto"/>
        <w:left w:val="none" w:sz="0" w:space="0" w:color="auto"/>
        <w:bottom w:val="none" w:sz="0" w:space="0" w:color="auto"/>
        <w:right w:val="none" w:sz="0" w:space="0" w:color="auto"/>
      </w:divBdr>
    </w:div>
    <w:div w:id="525947119">
      <w:bodyDiv w:val="1"/>
      <w:marLeft w:val="0"/>
      <w:marRight w:val="0"/>
      <w:marTop w:val="0"/>
      <w:marBottom w:val="0"/>
      <w:divBdr>
        <w:top w:val="none" w:sz="0" w:space="0" w:color="auto"/>
        <w:left w:val="none" w:sz="0" w:space="0" w:color="auto"/>
        <w:bottom w:val="none" w:sz="0" w:space="0" w:color="auto"/>
        <w:right w:val="none" w:sz="0" w:space="0" w:color="auto"/>
      </w:divBdr>
    </w:div>
    <w:div w:id="657080894">
      <w:bodyDiv w:val="1"/>
      <w:marLeft w:val="0"/>
      <w:marRight w:val="0"/>
      <w:marTop w:val="0"/>
      <w:marBottom w:val="0"/>
      <w:divBdr>
        <w:top w:val="none" w:sz="0" w:space="0" w:color="auto"/>
        <w:left w:val="none" w:sz="0" w:space="0" w:color="auto"/>
        <w:bottom w:val="none" w:sz="0" w:space="0" w:color="auto"/>
        <w:right w:val="none" w:sz="0" w:space="0" w:color="auto"/>
      </w:divBdr>
    </w:div>
    <w:div w:id="719672856">
      <w:bodyDiv w:val="1"/>
      <w:marLeft w:val="0"/>
      <w:marRight w:val="0"/>
      <w:marTop w:val="0"/>
      <w:marBottom w:val="0"/>
      <w:divBdr>
        <w:top w:val="none" w:sz="0" w:space="0" w:color="auto"/>
        <w:left w:val="none" w:sz="0" w:space="0" w:color="auto"/>
        <w:bottom w:val="none" w:sz="0" w:space="0" w:color="auto"/>
        <w:right w:val="none" w:sz="0" w:space="0" w:color="auto"/>
      </w:divBdr>
    </w:div>
    <w:div w:id="900217719">
      <w:bodyDiv w:val="1"/>
      <w:marLeft w:val="0"/>
      <w:marRight w:val="0"/>
      <w:marTop w:val="0"/>
      <w:marBottom w:val="0"/>
      <w:divBdr>
        <w:top w:val="none" w:sz="0" w:space="0" w:color="auto"/>
        <w:left w:val="none" w:sz="0" w:space="0" w:color="auto"/>
        <w:bottom w:val="none" w:sz="0" w:space="0" w:color="auto"/>
        <w:right w:val="none" w:sz="0" w:space="0" w:color="auto"/>
      </w:divBdr>
    </w:div>
    <w:div w:id="1031539113">
      <w:bodyDiv w:val="1"/>
      <w:marLeft w:val="0"/>
      <w:marRight w:val="0"/>
      <w:marTop w:val="0"/>
      <w:marBottom w:val="0"/>
      <w:divBdr>
        <w:top w:val="none" w:sz="0" w:space="0" w:color="auto"/>
        <w:left w:val="none" w:sz="0" w:space="0" w:color="auto"/>
        <w:bottom w:val="none" w:sz="0" w:space="0" w:color="auto"/>
        <w:right w:val="none" w:sz="0" w:space="0" w:color="auto"/>
      </w:divBdr>
    </w:div>
    <w:div w:id="1105152684">
      <w:bodyDiv w:val="1"/>
      <w:marLeft w:val="0"/>
      <w:marRight w:val="0"/>
      <w:marTop w:val="0"/>
      <w:marBottom w:val="0"/>
      <w:divBdr>
        <w:top w:val="none" w:sz="0" w:space="0" w:color="auto"/>
        <w:left w:val="none" w:sz="0" w:space="0" w:color="auto"/>
        <w:bottom w:val="none" w:sz="0" w:space="0" w:color="auto"/>
        <w:right w:val="none" w:sz="0" w:space="0" w:color="auto"/>
      </w:divBdr>
    </w:div>
    <w:div w:id="1202984176">
      <w:bodyDiv w:val="1"/>
      <w:marLeft w:val="0"/>
      <w:marRight w:val="0"/>
      <w:marTop w:val="0"/>
      <w:marBottom w:val="0"/>
      <w:divBdr>
        <w:top w:val="none" w:sz="0" w:space="0" w:color="auto"/>
        <w:left w:val="none" w:sz="0" w:space="0" w:color="auto"/>
        <w:bottom w:val="none" w:sz="0" w:space="0" w:color="auto"/>
        <w:right w:val="none" w:sz="0" w:space="0" w:color="auto"/>
      </w:divBdr>
    </w:div>
    <w:div w:id="1412390014">
      <w:bodyDiv w:val="1"/>
      <w:marLeft w:val="0"/>
      <w:marRight w:val="0"/>
      <w:marTop w:val="0"/>
      <w:marBottom w:val="0"/>
      <w:divBdr>
        <w:top w:val="none" w:sz="0" w:space="0" w:color="auto"/>
        <w:left w:val="none" w:sz="0" w:space="0" w:color="auto"/>
        <w:bottom w:val="none" w:sz="0" w:space="0" w:color="auto"/>
        <w:right w:val="none" w:sz="0" w:space="0" w:color="auto"/>
      </w:divBdr>
    </w:div>
    <w:div w:id="1530947435">
      <w:bodyDiv w:val="1"/>
      <w:marLeft w:val="0"/>
      <w:marRight w:val="0"/>
      <w:marTop w:val="0"/>
      <w:marBottom w:val="0"/>
      <w:divBdr>
        <w:top w:val="none" w:sz="0" w:space="0" w:color="auto"/>
        <w:left w:val="none" w:sz="0" w:space="0" w:color="auto"/>
        <w:bottom w:val="none" w:sz="0" w:space="0" w:color="auto"/>
        <w:right w:val="none" w:sz="0" w:space="0" w:color="auto"/>
      </w:divBdr>
    </w:div>
    <w:div w:id="1552115810">
      <w:bodyDiv w:val="1"/>
      <w:marLeft w:val="0"/>
      <w:marRight w:val="0"/>
      <w:marTop w:val="0"/>
      <w:marBottom w:val="0"/>
      <w:divBdr>
        <w:top w:val="none" w:sz="0" w:space="0" w:color="auto"/>
        <w:left w:val="none" w:sz="0" w:space="0" w:color="auto"/>
        <w:bottom w:val="none" w:sz="0" w:space="0" w:color="auto"/>
        <w:right w:val="none" w:sz="0" w:space="0" w:color="auto"/>
      </w:divBdr>
    </w:div>
    <w:div w:id="1591504564">
      <w:bodyDiv w:val="1"/>
      <w:marLeft w:val="0"/>
      <w:marRight w:val="0"/>
      <w:marTop w:val="0"/>
      <w:marBottom w:val="0"/>
      <w:divBdr>
        <w:top w:val="none" w:sz="0" w:space="0" w:color="auto"/>
        <w:left w:val="none" w:sz="0" w:space="0" w:color="auto"/>
        <w:bottom w:val="none" w:sz="0" w:space="0" w:color="auto"/>
        <w:right w:val="none" w:sz="0" w:space="0" w:color="auto"/>
      </w:divBdr>
    </w:div>
    <w:div w:id="1595165714">
      <w:bodyDiv w:val="1"/>
      <w:marLeft w:val="0"/>
      <w:marRight w:val="0"/>
      <w:marTop w:val="0"/>
      <w:marBottom w:val="0"/>
      <w:divBdr>
        <w:top w:val="none" w:sz="0" w:space="0" w:color="auto"/>
        <w:left w:val="none" w:sz="0" w:space="0" w:color="auto"/>
        <w:bottom w:val="none" w:sz="0" w:space="0" w:color="auto"/>
        <w:right w:val="none" w:sz="0" w:space="0" w:color="auto"/>
      </w:divBdr>
    </w:div>
    <w:div w:id="1704862068">
      <w:bodyDiv w:val="1"/>
      <w:marLeft w:val="0"/>
      <w:marRight w:val="0"/>
      <w:marTop w:val="0"/>
      <w:marBottom w:val="0"/>
      <w:divBdr>
        <w:top w:val="none" w:sz="0" w:space="0" w:color="auto"/>
        <w:left w:val="none" w:sz="0" w:space="0" w:color="auto"/>
        <w:bottom w:val="none" w:sz="0" w:space="0" w:color="auto"/>
        <w:right w:val="none" w:sz="0" w:space="0" w:color="auto"/>
      </w:divBdr>
    </w:div>
    <w:div w:id="1733693228">
      <w:bodyDiv w:val="1"/>
      <w:marLeft w:val="0"/>
      <w:marRight w:val="0"/>
      <w:marTop w:val="0"/>
      <w:marBottom w:val="0"/>
      <w:divBdr>
        <w:top w:val="none" w:sz="0" w:space="0" w:color="auto"/>
        <w:left w:val="none" w:sz="0" w:space="0" w:color="auto"/>
        <w:bottom w:val="none" w:sz="0" w:space="0" w:color="auto"/>
        <w:right w:val="none" w:sz="0" w:space="0" w:color="auto"/>
      </w:divBdr>
    </w:div>
    <w:div w:id="1861553184">
      <w:bodyDiv w:val="1"/>
      <w:marLeft w:val="0"/>
      <w:marRight w:val="0"/>
      <w:marTop w:val="0"/>
      <w:marBottom w:val="0"/>
      <w:divBdr>
        <w:top w:val="none" w:sz="0" w:space="0" w:color="auto"/>
        <w:left w:val="none" w:sz="0" w:space="0" w:color="auto"/>
        <w:bottom w:val="none" w:sz="0" w:space="0" w:color="auto"/>
        <w:right w:val="none" w:sz="0" w:space="0" w:color="auto"/>
      </w:divBdr>
    </w:div>
    <w:div w:id="2002848031">
      <w:bodyDiv w:val="1"/>
      <w:marLeft w:val="0"/>
      <w:marRight w:val="0"/>
      <w:marTop w:val="0"/>
      <w:marBottom w:val="0"/>
      <w:divBdr>
        <w:top w:val="none" w:sz="0" w:space="0" w:color="auto"/>
        <w:left w:val="none" w:sz="0" w:space="0" w:color="auto"/>
        <w:bottom w:val="none" w:sz="0" w:space="0" w:color="auto"/>
        <w:right w:val="none" w:sz="0" w:space="0" w:color="auto"/>
      </w:divBdr>
    </w:div>
    <w:div w:id="207488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primexm.com/" TargetMode="External"/><Relationship Id="rId1" Type="http://schemas.openxmlformats.org/officeDocument/2006/relationships/hyperlink" Target="http://www.primex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p\Downloads\PrimeXM-document-template-final-print.dotx" TargetMode="External"/></Relationships>
</file>

<file path=word/theme/theme1.xml><?xml version="1.0" encoding="utf-8"?>
<a:theme xmlns:a="http://schemas.openxmlformats.org/drawingml/2006/main" name="Office Theme">
  <a:themeElements>
    <a:clrScheme name="PrimeXM colour palette">
      <a:dk1>
        <a:srgbClr val="4C4C4C"/>
      </a:dk1>
      <a:lt1>
        <a:srgbClr val="FFFFFF"/>
      </a:lt1>
      <a:dk2>
        <a:srgbClr val="66B2FF"/>
      </a:dk2>
      <a:lt2>
        <a:srgbClr val="EFEFEF"/>
      </a:lt2>
      <a:accent1>
        <a:srgbClr val="4472C4"/>
      </a:accent1>
      <a:accent2>
        <a:srgbClr val="66B2FF"/>
      </a:accent2>
      <a:accent3>
        <a:srgbClr val="122859"/>
      </a:accent3>
      <a:accent4>
        <a:srgbClr val="4C4C4C"/>
      </a:accent4>
      <a:accent5>
        <a:srgbClr val="246BB2"/>
      </a:accent5>
      <a:accent6>
        <a:srgbClr val="B2B2B2"/>
      </a:accent6>
      <a:hlink>
        <a:srgbClr val="EFEFEF"/>
      </a:hlink>
      <a:folHlink>
        <a:srgbClr val="66B2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A9B7F-8F42-40E3-86E6-B63E37DE6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PrimeXM-document-template-final-print</Template>
  <TotalTime>1</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Despina Papachristophou</dc:creator>
  <cp:keywords/>
  <dc:description/>
  <cp:lastModifiedBy>Rea Ezgeta</cp:lastModifiedBy>
  <cp:revision>3</cp:revision>
  <dcterms:created xsi:type="dcterms:W3CDTF">2017-11-27T08:32:00Z</dcterms:created>
  <dcterms:modified xsi:type="dcterms:W3CDTF">2018-03-06T22:37:00Z</dcterms:modified>
</cp:coreProperties>
</file>